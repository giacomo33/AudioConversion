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44ACF" w14:textId="77777777" w:rsidR="00B822A7" w:rsidRPr="00DC1249" w:rsidRDefault="00B822A7" w:rsidP="00B822A7">
      <w:pPr>
        <w:ind w:left="-2070" w:right="-810"/>
      </w:pPr>
      <w:bookmarkStart w:id="0" w:name="_Ref449941851"/>
      <w:bookmarkStart w:id="1" w:name="_Ref449941887"/>
    </w:p>
    <w:p w14:paraId="43A6DD36" w14:textId="77777777" w:rsidR="00B822A7" w:rsidRDefault="00B822A7" w:rsidP="00B822A7">
      <w:pPr>
        <w:ind w:left="-2070" w:right="-810"/>
      </w:pPr>
    </w:p>
    <w:p w14:paraId="73813DC0" w14:textId="77777777" w:rsidR="00B822A7" w:rsidRDefault="00B822A7" w:rsidP="00B822A7">
      <w:pPr>
        <w:ind w:left="-2070" w:right="-810"/>
      </w:pPr>
    </w:p>
    <w:p w14:paraId="402AE67C" w14:textId="77777777" w:rsidR="00B822A7" w:rsidRDefault="00B822A7" w:rsidP="00B822A7">
      <w:pPr>
        <w:ind w:left="-2070" w:right="-810"/>
      </w:pPr>
      <w:r>
        <w:t>=</w:t>
      </w:r>
    </w:p>
    <w:p w14:paraId="48D90713" w14:textId="77777777" w:rsidR="00B822A7" w:rsidRDefault="00B822A7" w:rsidP="00B822A7">
      <w:pPr>
        <w:ind w:left="-720" w:right="-810"/>
      </w:pPr>
    </w:p>
    <w:p w14:paraId="48F1508C" w14:textId="77777777" w:rsidR="00631F98" w:rsidRDefault="00765122" w:rsidP="00631F98">
      <w:pPr>
        <w:rPr>
          <w:rFonts w:eastAsia="Calibri"/>
          <w:color w:val="1F497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7DB06" wp14:editId="625A23C9">
                <wp:simplePos x="0" y="0"/>
                <wp:positionH relativeFrom="column">
                  <wp:posOffset>337820</wp:posOffset>
                </wp:positionH>
                <wp:positionV relativeFrom="paragraph">
                  <wp:posOffset>3844290</wp:posOffset>
                </wp:positionV>
                <wp:extent cx="5657215" cy="1485900"/>
                <wp:effectExtent l="0" t="0" r="0" b="0"/>
                <wp:wrapNone/>
                <wp:docPr id="1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F715F" w14:textId="6DABE861" w:rsidR="002B2720" w:rsidRDefault="00670BAC" w:rsidP="00B822A7">
                            <w:pPr>
                              <w:jc w:val="right"/>
                              <w:rPr>
                                <w:b/>
                                <w:bCs/>
                                <w:caps/>
                                <w:color w:val="00589A"/>
                              </w:rPr>
                            </w:pPr>
                            <w:fldSimple w:instr=" DOCPROPERTY  Customer  \* MERGEFORMAT ">
                              <w:r w:rsidR="00501188">
                                <w:rPr>
                                  <w:rFonts w:ascii="Arial Black" w:hAnsi="Arial Black" w:cs="Arial Black"/>
                                  <w:caps/>
                                  <w:color w:val="00589A"/>
                                  <w:sz w:val="32"/>
                                  <w:szCs w:val="32"/>
                                </w:rPr>
                                <w:t>GiacomoRepo</w:t>
                              </w:r>
                            </w:fldSimple>
                          </w:p>
                          <w:p w14:paraId="184D4525" w14:textId="77777777" w:rsidR="002B2720" w:rsidRPr="007D380D" w:rsidRDefault="002B2720" w:rsidP="00B822A7">
                            <w:pPr>
                              <w:jc w:val="right"/>
                              <w:rPr>
                                <w:bCs/>
                                <w:color w:val="00589A"/>
                                <w:sz w:val="36"/>
                                <w:szCs w:val="36"/>
                              </w:rPr>
                            </w:pPr>
                          </w:p>
                          <w:p w14:paraId="67626B30" w14:textId="77777777" w:rsidR="002B2720" w:rsidRPr="007D380D" w:rsidRDefault="002B2720" w:rsidP="00B822A7">
                            <w:pPr>
                              <w:jc w:val="right"/>
                              <w:rPr>
                                <w:bCs/>
                                <w:color w:val="00589A"/>
                                <w:sz w:val="36"/>
                                <w:szCs w:val="36"/>
                              </w:rPr>
                            </w:pPr>
                          </w:p>
                          <w:p w14:paraId="45B70CF8" w14:textId="774CA08E" w:rsidR="002B2720" w:rsidRPr="007E3D31" w:rsidRDefault="00652DAA" w:rsidP="00B822A7">
                            <w:pPr>
                              <w:jc w:val="right"/>
                              <w:rPr>
                                <w:color w:val="00589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color w:val="00589A"/>
                                <w:sz w:val="36"/>
                                <w:szCs w:val="36"/>
                              </w:rPr>
                              <w:t>Template microservice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7DB0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6.6pt;margin-top:302.7pt;width:445.45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" filled="f" stroked="f">
                <v:textbox>
                  <w:txbxContent>
                    <w:p w14:paraId="731F715F" w14:textId="6DABE861" w:rsidR="002B2720" w:rsidRDefault="00670BAC" w:rsidP="00B822A7">
                      <w:pPr>
                        <w:jc w:val="right"/>
                        <w:rPr>
                          <w:b/>
                          <w:bCs/>
                          <w:caps/>
                          <w:color w:val="00589A"/>
                        </w:rPr>
                      </w:pPr>
                      <w:fldSimple w:instr=" DOCPROPERTY  Customer  \* MERGEFORMAT ">
                        <w:r w:rsidR="00501188">
                          <w:rPr>
                            <w:rFonts w:ascii="Arial Black" w:hAnsi="Arial Black" w:cs="Arial Black"/>
                            <w:caps/>
                            <w:color w:val="00589A"/>
                            <w:sz w:val="32"/>
                            <w:szCs w:val="32"/>
                          </w:rPr>
                          <w:t>GiacomoRepo</w:t>
                        </w:r>
                      </w:fldSimple>
                    </w:p>
                    <w:p w14:paraId="184D4525" w14:textId="77777777" w:rsidR="002B2720" w:rsidRPr="007D380D" w:rsidRDefault="002B2720" w:rsidP="00B822A7">
                      <w:pPr>
                        <w:jc w:val="right"/>
                        <w:rPr>
                          <w:bCs/>
                          <w:color w:val="00589A"/>
                          <w:sz w:val="36"/>
                          <w:szCs w:val="36"/>
                        </w:rPr>
                      </w:pPr>
                    </w:p>
                    <w:p w14:paraId="67626B30" w14:textId="77777777" w:rsidR="002B2720" w:rsidRPr="007D380D" w:rsidRDefault="002B2720" w:rsidP="00B822A7">
                      <w:pPr>
                        <w:jc w:val="right"/>
                        <w:rPr>
                          <w:bCs/>
                          <w:color w:val="00589A"/>
                          <w:sz w:val="36"/>
                          <w:szCs w:val="36"/>
                        </w:rPr>
                      </w:pPr>
                    </w:p>
                    <w:p w14:paraId="45B70CF8" w14:textId="774CA08E" w:rsidR="002B2720" w:rsidRPr="007E3D31" w:rsidRDefault="00652DAA" w:rsidP="00B822A7">
                      <w:pPr>
                        <w:jc w:val="right"/>
                        <w:rPr>
                          <w:color w:val="00589A"/>
                          <w:sz w:val="36"/>
                          <w:szCs w:val="36"/>
                        </w:rPr>
                      </w:pPr>
                      <w:r>
                        <w:rPr>
                          <w:bCs/>
                          <w:color w:val="00589A"/>
                          <w:sz w:val="36"/>
                          <w:szCs w:val="36"/>
                        </w:rPr>
                        <w:t>Template microservice specification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1BAF1D" wp14:editId="3C19B4E4">
                <wp:simplePos x="0" y="0"/>
                <wp:positionH relativeFrom="column">
                  <wp:posOffset>-355600</wp:posOffset>
                </wp:positionH>
                <wp:positionV relativeFrom="paragraph">
                  <wp:posOffset>2612390</wp:posOffset>
                </wp:positionV>
                <wp:extent cx="6694170" cy="5937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BB6CFF" w14:textId="611A16FC" w:rsidR="002B2720" w:rsidRPr="008C2303" w:rsidRDefault="002B2720" w:rsidP="009B0526">
                            <w:pPr>
                              <w:jc w:val="right"/>
                              <w:rPr>
                                <w:rFonts w:ascii="Arial Black" w:hAnsi="Arial Black" w:cs="Arial Black"/>
                                <w:color w:val="A6A6A6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8C2303">
                              <w:rPr>
                                <w:color w:val="A6A6A6"/>
                              </w:rPr>
                              <w:t xml:space="preserve">Version </w:t>
                            </w:r>
                            <w:fldSimple w:instr=" DOCPROPERTY  &quot;Version #&quot;  \* MERGEFORMAT ">
                              <w:r w:rsidRPr="00B37F7A">
                                <w:rPr>
                                  <w:color w:val="A6A6A6"/>
                                </w:rPr>
                                <w:t>1.0</w:t>
                              </w:r>
                            </w:fldSimple>
                            <w:r w:rsidRPr="008C2303">
                              <w:rPr>
                                <w:color w:val="A6A6A6"/>
                              </w:rPr>
                              <w:t xml:space="preserve">  </w:t>
                            </w:r>
                            <w:r>
                              <w:rPr>
                                <w:color w:val="A6A6A6"/>
                              </w:rPr>
                              <w:fldChar w:fldCharType="begin"/>
                            </w:r>
                            <w:r>
                              <w:rPr>
                                <w:color w:val="A6A6A6"/>
                              </w:rPr>
                              <w:instrText xml:space="preserve"> SAVEDATE  \@ "MMMM d, yyyy, h:mm am/pm"  \* MERGEFORMAT </w:instrText>
                            </w:r>
                            <w:r>
                              <w:rPr>
                                <w:color w:val="A6A6A6"/>
                              </w:rPr>
                              <w:fldChar w:fldCharType="separate"/>
                            </w:r>
                            <w:r w:rsidR="002537D9">
                              <w:rPr>
                                <w:noProof/>
                                <w:color w:val="A6A6A6"/>
                              </w:rPr>
                              <w:t>February 11, 2020, 8:13 PM</w:t>
                            </w:r>
                            <w:r>
                              <w:rPr>
                                <w:color w:val="A6A6A6"/>
                              </w:rPr>
                              <w:fldChar w:fldCharType="end"/>
                            </w:r>
                          </w:p>
                          <w:p w14:paraId="7D5154DD" w14:textId="77777777" w:rsidR="002B2720" w:rsidRDefault="002B2720" w:rsidP="00B822A7"/>
                          <w:p w14:paraId="3431A782" w14:textId="77777777" w:rsidR="002B2720" w:rsidRDefault="002B2720" w:rsidP="00B822A7"/>
                          <w:p w14:paraId="6FF3FE90" w14:textId="77777777" w:rsidR="002B2720" w:rsidRDefault="002B2720" w:rsidP="00B822A7"/>
                          <w:p w14:paraId="7E79E06E" w14:textId="77777777" w:rsidR="002B2720" w:rsidRDefault="002B2720" w:rsidP="00B822A7"/>
                          <w:p w14:paraId="24A3E18F" w14:textId="77777777" w:rsidR="002B2720" w:rsidRDefault="002B2720" w:rsidP="00B822A7"/>
                          <w:p w14:paraId="3E10FFB2" w14:textId="77777777" w:rsidR="002B2720" w:rsidRDefault="002B2720" w:rsidP="00B822A7"/>
                          <w:p w14:paraId="2D2E13DA" w14:textId="77777777" w:rsidR="002B2720" w:rsidRDefault="002B2720" w:rsidP="00B822A7"/>
                          <w:p w14:paraId="5BBC50E9" w14:textId="77777777" w:rsidR="002B2720" w:rsidRDefault="002B2720" w:rsidP="00B822A7"/>
                          <w:p w14:paraId="6278D5C1" w14:textId="77777777" w:rsidR="002B2720" w:rsidRDefault="002B2720" w:rsidP="00B822A7"/>
                          <w:p w14:paraId="50AD4885" w14:textId="77777777" w:rsidR="002B2720" w:rsidRDefault="002B2720" w:rsidP="00B822A7"/>
                          <w:p w14:paraId="22C3F660" w14:textId="77777777" w:rsidR="002B2720" w:rsidRDefault="002B2720" w:rsidP="00B822A7"/>
                          <w:p w14:paraId="52CF9578" w14:textId="77777777" w:rsidR="002B2720" w:rsidRDefault="002B2720" w:rsidP="00B822A7"/>
                          <w:p w14:paraId="00A5F936" w14:textId="77777777" w:rsidR="002B2720" w:rsidRDefault="002B2720" w:rsidP="00B822A7"/>
                          <w:p w14:paraId="7A562D35" w14:textId="77777777" w:rsidR="002B2720" w:rsidRDefault="002B2720" w:rsidP="00B822A7"/>
                          <w:p w14:paraId="57114AFB" w14:textId="77777777" w:rsidR="002B2720" w:rsidRDefault="002B2720" w:rsidP="00B822A7"/>
                          <w:p w14:paraId="4D7666CF" w14:textId="77777777" w:rsidR="002B2720" w:rsidRDefault="002B2720" w:rsidP="00B822A7"/>
                          <w:p w14:paraId="5252F50E" w14:textId="77777777" w:rsidR="002B2720" w:rsidRDefault="002B2720" w:rsidP="00B822A7"/>
                          <w:p w14:paraId="538FFC77" w14:textId="77777777" w:rsidR="002B2720" w:rsidRDefault="002B2720" w:rsidP="00B822A7"/>
                          <w:p w14:paraId="55D54E06" w14:textId="77777777" w:rsidR="002B2720" w:rsidRDefault="002B2720" w:rsidP="00B822A7"/>
                          <w:p w14:paraId="731F327D" w14:textId="77777777" w:rsidR="002B2720" w:rsidRDefault="002B2720" w:rsidP="00B822A7"/>
                          <w:p w14:paraId="0EE0DE59" w14:textId="77777777" w:rsidR="002B2720" w:rsidRDefault="002B2720" w:rsidP="00B822A7"/>
                          <w:p w14:paraId="63BEB666" w14:textId="77777777" w:rsidR="002B2720" w:rsidRDefault="002B2720" w:rsidP="00B822A7"/>
                          <w:p w14:paraId="26685E7E" w14:textId="77777777" w:rsidR="002B2720" w:rsidRDefault="002B2720" w:rsidP="00B822A7"/>
                          <w:p w14:paraId="0CFDCFC8" w14:textId="77777777" w:rsidR="002B2720" w:rsidRDefault="002B2720" w:rsidP="00B822A7"/>
                          <w:p w14:paraId="0018F47E" w14:textId="77777777" w:rsidR="002B2720" w:rsidRDefault="002B2720" w:rsidP="00B822A7"/>
                          <w:p w14:paraId="5868282A" w14:textId="77777777" w:rsidR="002B2720" w:rsidRDefault="002B2720" w:rsidP="00B822A7"/>
                          <w:p w14:paraId="2ED9BB69" w14:textId="77777777" w:rsidR="002B2720" w:rsidRDefault="002B2720" w:rsidP="00B822A7"/>
                          <w:p w14:paraId="71F77EB0" w14:textId="77777777" w:rsidR="002B2720" w:rsidRDefault="002B2720" w:rsidP="00B822A7"/>
                          <w:p w14:paraId="3EC41415" w14:textId="77777777" w:rsidR="002B2720" w:rsidRDefault="002B2720" w:rsidP="00B822A7"/>
                          <w:p w14:paraId="03434412" w14:textId="77777777" w:rsidR="002B2720" w:rsidRDefault="002B2720" w:rsidP="00B822A7"/>
                          <w:p w14:paraId="4697233B" w14:textId="77777777" w:rsidR="002B2720" w:rsidRDefault="002B2720" w:rsidP="00B822A7"/>
                          <w:p w14:paraId="2F2F6D39" w14:textId="77777777" w:rsidR="002B2720" w:rsidRDefault="002B2720" w:rsidP="00B822A7"/>
                          <w:p w14:paraId="497DE592" w14:textId="77777777" w:rsidR="002B2720" w:rsidRDefault="002B2720" w:rsidP="00B822A7"/>
                          <w:p w14:paraId="7DDCDEE9" w14:textId="77777777" w:rsidR="002B2720" w:rsidRDefault="002B2720" w:rsidP="00B822A7"/>
                          <w:p w14:paraId="1D609EC9" w14:textId="77777777" w:rsidR="002B2720" w:rsidRDefault="002B2720" w:rsidP="00B822A7"/>
                          <w:p w14:paraId="1EB84E87" w14:textId="77777777" w:rsidR="002B2720" w:rsidRDefault="002B2720" w:rsidP="00B822A7"/>
                          <w:p w14:paraId="1FA94BCA" w14:textId="77777777" w:rsidR="002B2720" w:rsidRDefault="002B2720" w:rsidP="00B822A7"/>
                          <w:p w14:paraId="3CCD4772" w14:textId="77777777" w:rsidR="002B2720" w:rsidRDefault="002B2720" w:rsidP="00B822A7"/>
                          <w:p w14:paraId="2A3AA9B2" w14:textId="77777777" w:rsidR="002B2720" w:rsidRDefault="002B2720" w:rsidP="00B822A7"/>
                          <w:p w14:paraId="278CDDDE" w14:textId="77777777" w:rsidR="002B2720" w:rsidRDefault="002B2720" w:rsidP="00B822A7"/>
                          <w:p w14:paraId="62285D12" w14:textId="77777777" w:rsidR="002B2720" w:rsidRDefault="002B2720" w:rsidP="00B822A7"/>
                          <w:p w14:paraId="41876A0F" w14:textId="77777777" w:rsidR="002B2720" w:rsidRDefault="002B2720" w:rsidP="00B822A7"/>
                          <w:p w14:paraId="02FC9838" w14:textId="77777777" w:rsidR="002B2720" w:rsidRDefault="002B2720" w:rsidP="00B822A7"/>
                          <w:p w14:paraId="2F685CDC" w14:textId="77777777" w:rsidR="002B2720" w:rsidRDefault="002B2720" w:rsidP="00B822A7"/>
                          <w:p w14:paraId="51BF2676" w14:textId="77777777" w:rsidR="002B2720" w:rsidRDefault="002B2720" w:rsidP="00B822A7"/>
                          <w:p w14:paraId="2D3352BD" w14:textId="77777777" w:rsidR="002B2720" w:rsidRDefault="002B2720" w:rsidP="00B822A7"/>
                          <w:p w14:paraId="24F9D648" w14:textId="77777777" w:rsidR="002B2720" w:rsidRDefault="002B2720" w:rsidP="00B822A7"/>
                          <w:p w14:paraId="1F9E55C9" w14:textId="77777777" w:rsidR="002B2720" w:rsidRDefault="002B2720" w:rsidP="00B822A7"/>
                          <w:p w14:paraId="184DBA64" w14:textId="77777777" w:rsidR="002B2720" w:rsidRDefault="002B2720" w:rsidP="00B822A7"/>
                          <w:p w14:paraId="78F454E8" w14:textId="77777777" w:rsidR="002B2720" w:rsidRDefault="002B2720" w:rsidP="00B822A7"/>
                          <w:p w14:paraId="506A4C87" w14:textId="77777777" w:rsidR="002B2720" w:rsidRDefault="002B2720" w:rsidP="00B822A7"/>
                          <w:p w14:paraId="1906C7D0" w14:textId="77777777" w:rsidR="002B2720" w:rsidRDefault="002B2720" w:rsidP="00B822A7"/>
                          <w:p w14:paraId="342C3833" w14:textId="77777777" w:rsidR="002B2720" w:rsidRDefault="002B2720" w:rsidP="00B822A7"/>
                          <w:p w14:paraId="1F74DADD" w14:textId="77777777" w:rsidR="002B2720" w:rsidRDefault="002B2720" w:rsidP="00B822A7"/>
                          <w:p w14:paraId="60FD1E0F" w14:textId="77777777" w:rsidR="002B2720" w:rsidRDefault="002B2720" w:rsidP="00B822A7"/>
                          <w:p w14:paraId="6977141E" w14:textId="77777777" w:rsidR="002B2720" w:rsidRDefault="002B2720" w:rsidP="00B822A7"/>
                          <w:p w14:paraId="184BA79B" w14:textId="77777777" w:rsidR="002B2720" w:rsidRDefault="002B2720" w:rsidP="00B822A7"/>
                          <w:p w14:paraId="29699D95" w14:textId="77777777" w:rsidR="002B2720" w:rsidRDefault="002B2720" w:rsidP="00B822A7"/>
                          <w:p w14:paraId="53CF206A" w14:textId="77777777" w:rsidR="002B2720" w:rsidRDefault="002B2720" w:rsidP="00B822A7"/>
                          <w:p w14:paraId="4C1B60B1" w14:textId="77777777" w:rsidR="002B2720" w:rsidRDefault="002B2720" w:rsidP="00B822A7"/>
                          <w:p w14:paraId="51594C81" w14:textId="77777777" w:rsidR="002B2720" w:rsidRDefault="002B2720" w:rsidP="00B822A7"/>
                          <w:p w14:paraId="69D8C169" w14:textId="77777777" w:rsidR="002B2720" w:rsidRDefault="002B2720" w:rsidP="00B822A7"/>
                          <w:p w14:paraId="3B80BD19" w14:textId="77777777" w:rsidR="002B2720" w:rsidRDefault="002B2720" w:rsidP="00B822A7"/>
                          <w:p w14:paraId="54E34DC2" w14:textId="77777777" w:rsidR="002B2720" w:rsidRDefault="002B2720" w:rsidP="00B822A7"/>
                          <w:p w14:paraId="2F2AF7F9" w14:textId="77777777" w:rsidR="002B2720" w:rsidRDefault="002B2720" w:rsidP="00B822A7"/>
                          <w:p w14:paraId="1E77E5E6" w14:textId="77777777" w:rsidR="002B2720" w:rsidRDefault="002B2720" w:rsidP="00B822A7"/>
                          <w:p w14:paraId="78BB653E" w14:textId="77777777" w:rsidR="002B2720" w:rsidRDefault="002B2720" w:rsidP="00B822A7"/>
                          <w:p w14:paraId="482800AC" w14:textId="77777777" w:rsidR="002B2720" w:rsidRDefault="002B2720" w:rsidP="00B822A7"/>
                          <w:p w14:paraId="41AE97C8" w14:textId="77777777" w:rsidR="002B2720" w:rsidRDefault="002B2720" w:rsidP="00B822A7"/>
                          <w:p w14:paraId="6201B091" w14:textId="77777777" w:rsidR="002B2720" w:rsidRDefault="002B2720" w:rsidP="00B822A7"/>
                          <w:p w14:paraId="75DF8D81" w14:textId="77777777" w:rsidR="002B2720" w:rsidRDefault="002B2720" w:rsidP="00B822A7"/>
                          <w:p w14:paraId="1C447E1C" w14:textId="77777777" w:rsidR="002B2720" w:rsidRDefault="002B2720" w:rsidP="00B822A7"/>
                          <w:p w14:paraId="0AA6AF8C" w14:textId="77777777" w:rsidR="002B2720" w:rsidRDefault="002B2720" w:rsidP="00B822A7"/>
                          <w:p w14:paraId="37A94A41" w14:textId="77777777" w:rsidR="002B2720" w:rsidRDefault="002B2720" w:rsidP="00B822A7"/>
                          <w:p w14:paraId="74926285" w14:textId="77777777" w:rsidR="002B2720" w:rsidRDefault="002B2720" w:rsidP="00B822A7"/>
                          <w:p w14:paraId="2EDA9063" w14:textId="77777777" w:rsidR="002B2720" w:rsidRDefault="002B2720" w:rsidP="00B822A7"/>
                          <w:p w14:paraId="11E1FA6A" w14:textId="77777777" w:rsidR="002B2720" w:rsidRDefault="002B2720" w:rsidP="00B822A7"/>
                          <w:p w14:paraId="25505CD2" w14:textId="77777777" w:rsidR="002B2720" w:rsidRDefault="002B2720" w:rsidP="00B822A7"/>
                          <w:p w14:paraId="1705B37E" w14:textId="77777777" w:rsidR="002B2720" w:rsidRDefault="002B2720" w:rsidP="00B822A7"/>
                          <w:p w14:paraId="50C39C06" w14:textId="77777777" w:rsidR="002B2720" w:rsidRDefault="002B2720" w:rsidP="00B822A7"/>
                          <w:p w14:paraId="7B45754E" w14:textId="77777777" w:rsidR="002B2720" w:rsidRDefault="002B2720" w:rsidP="00B822A7"/>
                          <w:p w14:paraId="32B23D74" w14:textId="77777777" w:rsidR="002B2720" w:rsidRDefault="002B2720" w:rsidP="00B822A7"/>
                          <w:p w14:paraId="7AEC5863" w14:textId="77777777" w:rsidR="002B2720" w:rsidRDefault="002B2720" w:rsidP="00B822A7"/>
                          <w:p w14:paraId="5807D895" w14:textId="77777777" w:rsidR="002B2720" w:rsidRDefault="002B2720" w:rsidP="00B822A7"/>
                          <w:p w14:paraId="400CA778" w14:textId="77777777" w:rsidR="002B2720" w:rsidRDefault="002B2720" w:rsidP="00B822A7"/>
                          <w:p w14:paraId="40816A2E" w14:textId="77777777" w:rsidR="002B2720" w:rsidRDefault="002B2720" w:rsidP="00B822A7"/>
                          <w:p w14:paraId="3FD33A68" w14:textId="77777777" w:rsidR="002B2720" w:rsidRDefault="002B2720" w:rsidP="00B822A7"/>
                          <w:p w14:paraId="25747D80" w14:textId="77777777" w:rsidR="002B2720" w:rsidRDefault="002B2720" w:rsidP="00B822A7"/>
                          <w:p w14:paraId="00FF698D" w14:textId="77777777" w:rsidR="002B2720" w:rsidRDefault="002B2720" w:rsidP="00B822A7"/>
                          <w:p w14:paraId="6180F5BA" w14:textId="77777777" w:rsidR="002B2720" w:rsidRDefault="002B2720" w:rsidP="00B822A7"/>
                          <w:p w14:paraId="2B5FC08E" w14:textId="77777777" w:rsidR="002B2720" w:rsidRDefault="002B2720" w:rsidP="00B822A7"/>
                          <w:p w14:paraId="136AE0AE" w14:textId="77777777" w:rsidR="002B2720" w:rsidRDefault="002B2720" w:rsidP="00B822A7"/>
                          <w:p w14:paraId="063A2591" w14:textId="77777777" w:rsidR="002B2720" w:rsidRDefault="002B2720" w:rsidP="00B822A7"/>
                          <w:p w14:paraId="7FBFE18C" w14:textId="77777777" w:rsidR="002B2720" w:rsidRDefault="002B2720" w:rsidP="00B822A7"/>
                          <w:p w14:paraId="7F3CA8B3" w14:textId="77777777" w:rsidR="002B2720" w:rsidRDefault="002B2720" w:rsidP="00B822A7"/>
                          <w:p w14:paraId="5520CA25" w14:textId="77777777" w:rsidR="002B2720" w:rsidRDefault="002B2720" w:rsidP="00B822A7"/>
                          <w:p w14:paraId="65F7D5AA" w14:textId="77777777" w:rsidR="002B2720" w:rsidRDefault="002B2720" w:rsidP="00B822A7"/>
                          <w:p w14:paraId="6FCCCDFF" w14:textId="77777777" w:rsidR="002B2720" w:rsidRDefault="002B2720" w:rsidP="00B822A7"/>
                          <w:p w14:paraId="1F07976A" w14:textId="77777777" w:rsidR="002B2720" w:rsidRDefault="002B2720" w:rsidP="00B822A7"/>
                          <w:p w14:paraId="01488704" w14:textId="77777777" w:rsidR="002B2720" w:rsidRDefault="002B2720" w:rsidP="00B822A7"/>
                          <w:p w14:paraId="56705F32" w14:textId="77777777" w:rsidR="002B2720" w:rsidRDefault="002B2720" w:rsidP="00B822A7"/>
                          <w:p w14:paraId="3000EA97" w14:textId="77777777" w:rsidR="002B2720" w:rsidRDefault="002B2720" w:rsidP="00B822A7"/>
                          <w:p w14:paraId="2E34779A" w14:textId="77777777" w:rsidR="002B2720" w:rsidRDefault="002B2720" w:rsidP="00B822A7"/>
                          <w:p w14:paraId="2DDD1322" w14:textId="77777777" w:rsidR="002B2720" w:rsidRDefault="002B2720" w:rsidP="00B822A7"/>
                          <w:p w14:paraId="1533BE12" w14:textId="77777777" w:rsidR="002B2720" w:rsidRDefault="002B2720" w:rsidP="00B822A7"/>
                          <w:p w14:paraId="7D0F6D49" w14:textId="77777777" w:rsidR="002B2720" w:rsidRDefault="002B2720" w:rsidP="00B822A7"/>
                          <w:p w14:paraId="53E084ED" w14:textId="77777777" w:rsidR="002B2720" w:rsidRDefault="002B2720" w:rsidP="00B822A7"/>
                          <w:p w14:paraId="6758583B" w14:textId="77777777" w:rsidR="002B2720" w:rsidRDefault="002B2720" w:rsidP="00B822A7"/>
                          <w:p w14:paraId="433DAAFF" w14:textId="77777777" w:rsidR="002B2720" w:rsidRDefault="002B2720" w:rsidP="00B822A7"/>
                          <w:p w14:paraId="2FD5D121" w14:textId="77777777" w:rsidR="002B2720" w:rsidRDefault="002B2720" w:rsidP="00B822A7"/>
                          <w:p w14:paraId="38C4A652" w14:textId="77777777" w:rsidR="002B2720" w:rsidRDefault="002B2720" w:rsidP="00B822A7"/>
                          <w:p w14:paraId="6B2D6EA1" w14:textId="77777777" w:rsidR="002B2720" w:rsidRDefault="002B2720" w:rsidP="00B822A7"/>
                          <w:p w14:paraId="48FA0455" w14:textId="77777777" w:rsidR="002B2720" w:rsidRDefault="002B2720" w:rsidP="00B822A7"/>
                          <w:p w14:paraId="3A8515CF" w14:textId="77777777" w:rsidR="002B2720" w:rsidRDefault="002B2720" w:rsidP="00B822A7"/>
                          <w:p w14:paraId="1EA27361" w14:textId="77777777" w:rsidR="002B2720" w:rsidRDefault="002B2720" w:rsidP="00B822A7"/>
                          <w:p w14:paraId="59310729" w14:textId="77777777" w:rsidR="002B2720" w:rsidRDefault="002B2720" w:rsidP="00B822A7"/>
                          <w:p w14:paraId="48EC8F34" w14:textId="77777777" w:rsidR="002B2720" w:rsidRDefault="002B2720" w:rsidP="00B822A7"/>
                          <w:p w14:paraId="363E9987" w14:textId="77777777" w:rsidR="002B2720" w:rsidRDefault="002B2720" w:rsidP="00B822A7"/>
                          <w:p w14:paraId="1A94AF81" w14:textId="77777777" w:rsidR="002B2720" w:rsidRDefault="002B2720" w:rsidP="00B822A7"/>
                          <w:p w14:paraId="551DAB13" w14:textId="77777777" w:rsidR="002B2720" w:rsidRDefault="002B2720" w:rsidP="00B822A7"/>
                          <w:p w14:paraId="6E38CF1E" w14:textId="77777777" w:rsidR="002B2720" w:rsidRDefault="002B2720" w:rsidP="00B822A7"/>
                          <w:p w14:paraId="146E9C3A" w14:textId="77777777" w:rsidR="002B2720" w:rsidRDefault="002B2720" w:rsidP="00B822A7"/>
                          <w:p w14:paraId="726C06F4" w14:textId="77777777" w:rsidR="002B2720" w:rsidRDefault="002B2720" w:rsidP="00B822A7"/>
                          <w:p w14:paraId="3553AD16" w14:textId="77777777" w:rsidR="002B2720" w:rsidRDefault="002B2720" w:rsidP="00B822A7"/>
                          <w:p w14:paraId="6623F4F0" w14:textId="77777777" w:rsidR="002B2720" w:rsidRDefault="002B2720" w:rsidP="00B822A7"/>
                          <w:p w14:paraId="0C789420" w14:textId="77777777" w:rsidR="002B2720" w:rsidRDefault="002B2720" w:rsidP="00B822A7"/>
                          <w:p w14:paraId="08D7498C" w14:textId="77777777" w:rsidR="002B2720" w:rsidRDefault="002B2720" w:rsidP="00B822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BAF1D" id="Text Box 2" o:spid="_x0000_s1027" type="#_x0000_t202" style="position:absolute;left:0;text-align:left;margin-left:-28pt;margin-top:205.7pt;width:527.1pt;height:4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" stroked="f">
                <v:textbox>
                  <w:txbxContent>
                    <w:p w14:paraId="3CBB6CFF" w14:textId="611A16FC" w:rsidR="002B2720" w:rsidRPr="008C2303" w:rsidRDefault="002B2720" w:rsidP="009B0526">
                      <w:pPr>
                        <w:jc w:val="right"/>
                        <w:rPr>
                          <w:rFonts w:ascii="Arial Black" w:hAnsi="Arial Black" w:cs="Arial Black"/>
                          <w:color w:val="A6A6A6"/>
                          <w:spacing w:val="20"/>
                          <w:sz w:val="36"/>
                          <w:szCs w:val="36"/>
                        </w:rPr>
                      </w:pPr>
                      <w:r w:rsidRPr="008C2303">
                        <w:rPr>
                          <w:color w:val="A6A6A6"/>
                        </w:rPr>
                        <w:t xml:space="preserve">Version </w:t>
                      </w:r>
                      <w:fldSimple w:instr=" DOCPROPERTY  &quot;Version #&quot;  \* MERGEFORMAT ">
                        <w:r w:rsidRPr="00B37F7A">
                          <w:rPr>
                            <w:color w:val="A6A6A6"/>
                          </w:rPr>
                          <w:t>1.0</w:t>
                        </w:r>
                      </w:fldSimple>
                      <w:r w:rsidRPr="008C2303">
                        <w:rPr>
                          <w:color w:val="A6A6A6"/>
                        </w:rPr>
                        <w:t xml:space="preserve">  </w:t>
                      </w:r>
                      <w:r>
                        <w:rPr>
                          <w:color w:val="A6A6A6"/>
                        </w:rPr>
                        <w:fldChar w:fldCharType="begin"/>
                      </w:r>
                      <w:r>
                        <w:rPr>
                          <w:color w:val="A6A6A6"/>
                        </w:rPr>
                        <w:instrText xml:space="preserve"> SAVEDATE  \@ "MMMM d, yyyy, h:mm am/pm"  \* MERGEFORMAT </w:instrText>
                      </w:r>
                      <w:r>
                        <w:rPr>
                          <w:color w:val="A6A6A6"/>
                        </w:rPr>
                        <w:fldChar w:fldCharType="separate"/>
                      </w:r>
                      <w:r w:rsidR="002537D9">
                        <w:rPr>
                          <w:noProof/>
                          <w:color w:val="A6A6A6"/>
                        </w:rPr>
                        <w:t>February 11, 2020, 8:13 PM</w:t>
                      </w:r>
                      <w:r>
                        <w:rPr>
                          <w:color w:val="A6A6A6"/>
                        </w:rPr>
                        <w:fldChar w:fldCharType="end"/>
                      </w:r>
                    </w:p>
                    <w:p w14:paraId="7D5154DD" w14:textId="77777777" w:rsidR="002B2720" w:rsidRDefault="002B2720" w:rsidP="00B822A7"/>
                    <w:p w14:paraId="3431A782" w14:textId="77777777" w:rsidR="002B2720" w:rsidRDefault="002B2720" w:rsidP="00B822A7"/>
                    <w:p w14:paraId="6FF3FE90" w14:textId="77777777" w:rsidR="002B2720" w:rsidRDefault="002B2720" w:rsidP="00B822A7"/>
                    <w:p w14:paraId="7E79E06E" w14:textId="77777777" w:rsidR="002B2720" w:rsidRDefault="002B2720" w:rsidP="00B822A7"/>
                    <w:p w14:paraId="24A3E18F" w14:textId="77777777" w:rsidR="002B2720" w:rsidRDefault="002B2720" w:rsidP="00B822A7"/>
                    <w:p w14:paraId="3E10FFB2" w14:textId="77777777" w:rsidR="002B2720" w:rsidRDefault="002B2720" w:rsidP="00B822A7"/>
                    <w:p w14:paraId="2D2E13DA" w14:textId="77777777" w:rsidR="002B2720" w:rsidRDefault="002B2720" w:rsidP="00B822A7"/>
                    <w:p w14:paraId="5BBC50E9" w14:textId="77777777" w:rsidR="002B2720" w:rsidRDefault="002B2720" w:rsidP="00B822A7"/>
                    <w:p w14:paraId="6278D5C1" w14:textId="77777777" w:rsidR="002B2720" w:rsidRDefault="002B2720" w:rsidP="00B822A7"/>
                    <w:p w14:paraId="50AD4885" w14:textId="77777777" w:rsidR="002B2720" w:rsidRDefault="002B2720" w:rsidP="00B822A7"/>
                    <w:p w14:paraId="22C3F660" w14:textId="77777777" w:rsidR="002B2720" w:rsidRDefault="002B2720" w:rsidP="00B822A7"/>
                    <w:p w14:paraId="52CF9578" w14:textId="77777777" w:rsidR="002B2720" w:rsidRDefault="002B2720" w:rsidP="00B822A7"/>
                    <w:p w14:paraId="00A5F936" w14:textId="77777777" w:rsidR="002B2720" w:rsidRDefault="002B2720" w:rsidP="00B822A7"/>
                    <w:p w14:paraId="7A562D35" w14:textId="77777777" w:rsidR="002B2720" w:rsidRDefault="002B2720" w:rsidP="00B822A7"/>
                    <w:p w14:paraId="57114AFB" w14:textId="77777777" w:rsidR="002B2720" w:rsidRDefault="002B2720" w:rsidP="00B822A7"/>
                    <w:p w14:paraId="4D7666CF" w14:textId="77777777" w:rsidR="002B2720" w:rsidRDefault="002B2720" w:rsidP="00B822A7"/>
                    <w:p w14:paraId="5252F50E" w14:textId="77777777" w:rsidR="002B2720" w:rsidRDefault="002B2720" w:rsidP="00B822A7"/>
                    <w:p w14:paraId="538FFC77" w14:textId="77777777" w:rsidR="002B2720" w:rsidRDefault="002B2720" w:rsidP="00B822A7"/>
                    <w:p w14:paraId="55D54E06" w14:textId="77777777" w:rsidR="002B2720" w:rsidRDefault="002B2720" w:rsidP="00B822A7"/>
                    <w:p w14:paraId="731F327D" w14:textId="77777777" w:rsidR="002B2720" w:rsidRDefault="002B2720" w:rsidP="00B822A7"/>
                    <w:p w14:paraId="0EE0DE59" w14:textId="77777777" w:rsidR="002B2720" w:rsidRDefault="002B2720" w:rsidP="00B822A7"/>
                    <w:p w14:paraId="63BEB666" w14:textId="77777777" w:rsidR="002B2720" w:rsidRDefault="002B2720" w:rsidP="00B822A7"/>
                    <w:p w14:paraId="26685E7E" w14:textId="77777777" w:rsidR="002B2720" w:rsidRDefault="002B2720" w:rsidP="00B822A7"/>
                    <w:p w14:paraId="0CFDCFC8" w14:textId="77777777" w:rsidR="002B2720" w:rsidRDefault="002B2720" w:rsidP="00B822A7"/>
                    <w:p w14:paraId="0018F47E" w14:textId="77777777" w:rsidR="002B2720" w:rsidRDefault="002B2720" w:rsidP="00B822A7"/>
                    <w:p w14:paraId="5868282A" w14:textId="77777777" w:rsidR="002B2720" w:rsidRDefault="002B2720" w:rsidP="00B822A7"/>
                    <w:p w14:paraId="2ED9BB69" w14:textId="77777777" w:rsidR="002B2720" w:rsidRDefault="002B2720" w:rsidP="00B822A7"/>
                    <w:p w14:paraId="71F77EB0" w14:textId="77777777" w:rsidR="002B2720" w:rsidRDefault="002B2720" w:rsidP="00B822A7"/>
                    <w:p w14:paraId="3EC41415" w14:textId="77777777" w:rsidR="002B2720" w:rsidRDefault="002B2720" w:rsidP="00B822A7"/>
                    <w:p w14:paraId="03434412" w14:textId="77777777" w:rsidR="002B2720" w:rsidRDefault="002B2720" w:rsidP="00B822A7"/>
                    <w:p w14:paraId="4697233B" w14:textId="77777777" w:rsidR="002B2720" w:rsidRDefault="002B2720" w:rsidP="00B822A7"/>
                    <w:p w14:paraId="2F2F6D39" w14:textId="77777777" w:rsidR="002B2720" w:rsidRDefault="002B2720" w:rsidP="00B822A7"/>
                    <w:p w14:paraId="497DE592" w14:textId="77777777" w:rsidR="002B2720" w:rsidRDefault="002B2720" w:rsidP="00B822A7"/>
                    <w:p w14:paraId="7DDCDEE9" w14:textId="77777777" w:rsidR="002B2720" w:rsidRDefault="002B2720" w:rsidP="00B822A7"/>
                    <w:p w14:paraId="1D609EC9" w14:textId="77777777" w:rsidR="002B2720" w:rsidRDefault="002B2720" w:rsidP="00B822A7"/>
                    <w:p w14:paraId="1EB84E87" w14:textId="77777777" w:rsidR="002B2720" w:rsidRDefault="002B2720" w:rsidP="00B822A7"/>
                    <w:p w14:paraId="1FA94BCA" w14:textId="77777777" w:rsidR="002B2720" w:rsidRDefault="002B2720" w:rsidP="00B822A7"/>
                    <w:p w14:paraId="3CCD4772" w14:textId="77777777" w:rsidR="002B2720" w:rsidRDefault="002B2720" w:rsidP="00B822A7"/>
                    <w:p w14:paraId="2A3AA9B2" w14:textId="77777777" w:rsidR="002B2720" w:rsidRDefault="002B2720" w:rsidP="00B822A7"/>
                    <w:p w14:paraId="278CDDDE" w14:textId="77777777" w:rsidR="002B2720" w:rsidRDefault="002B2720" w:rsidP="00B822A7"/>
                    <w:p w14:paraId="62285D12" w14:textId="77777777" w:rsidR="002B2720" w:rsidRDefault="002B2720" w:rsidP="00B822A7"/>
                    <w:p w14:paraId="41876A0F" w14:textId="77777777" w:rsidR="002B2720" w:rsidRDefault="002B2720" w:rsidP="00B822A7"/>
                    <w:p w14:paraId="02FC9838" w14:textId="77777777" w:rsidR="002B2720" w:rsidRDefault="002B2720" w:rsidP="00B822A7"/>
                    <w:p w14:paraId="2F685CDC" w14:textId="77777777" w:rsidR="002B2720" w:rsidRDefault="002B2720" w:rsidP="00B822A7"/>
                    <w:p w14:paraId="51BF2676" w14:textId="77777777" w:rsidR="002B2720" w:rsidRDefault="002B2720" w:rsidP="00B822A7"/>
                    <w:p w14:paraId="2D3352BD" w14:textId="77777777" w:rsidR="002B2720" w:rsidRDefault="002B2720" w:rsidP="00B822A7"/>
                    <w:p w14:paraId="24F9D648" w14:textId="77777777" w:rsidR="002B2720" w:rsidRDefault="002B2720" w:rsidP="00B822A7"/>
                    <w:p w14:paraId="1F9E55C9" w14:textId="77777777" w:rsidR="002B2720" w:rsidRDefault="002B2720" w:rsidP="00B822A7"/>
                    <w:p w14:paraId="184DBA64" w14:textId="77777777" w:rsidR="002B2720" w:rsidRDefault="002B2720" w:rsidP="00B822A7"/>
                    <w:p w14:paraId="78F454E8" w14:textId="77777777" w:rsidR="002B2720" w:rsidRDefault="002B2720" w:rsidP="00B822A7"/>
                    <w:p w14:paraId="506A4C87" w14:textId="77777777" w:rsidR="002B2720" w:rsidRDefault="002B2720" w:rsidP="00B822A7"/>
                    <w:p w14:paraId="1906C7D0" w14:textId="77777777" w:rsidR="002B2720" w:rsidRDefault="002B2720" w:rsidP="00B822A7"/>
                    <w:p w14:paraId="342C3833" w14:textId="77777777" w:rsidR="002B2720" w:rsidRDefault="002B2720" w:rsidP="00B822A7"/>
                    <w:p w14:paraId="1F74DADD" w14:textId="77777777" w:rsidR="002B2720" w:rsidRDefault="002B2720" w:rsidP="00B822A7"/>
                    <w:p w14:paraId="60FD1E0F" w14:textId="77777777" w:rsidR="002B2720" w:rsidRDefault="002B2720" w:rsidP="00B822A7"/>
                    <w:p w14:paraId="6977141E" w14:textId="77777777" w:rsidR="002B2720" w:rsidRDefault="002B2720" w:rsidP="00B822A7"/>
                    <w:p w14:paraId="184BA79B" w14:textId="77777777" w:rsidR="002B2720" w:rsidRDefault="002B2720" w:rsidP="00B822A7"/>
                    <w:p w14:paraId="29699D95" w14:textId="77777777" w:rsidR="002B2720" w:rsidRDefault="002B2720" w:rsidP="00B822A7"/>
                    <w:p w14:paraId="53CF206A" w14:textId="77777777" w:rsidR="002B2720" w:rsidRDefault="002B2720" w:rsidP="00B822A7"/>
                    <w:p w14:paraId="4C1B60B1" w14:textId="77777777" w:rsidR="002B2720" w:rsidRDefault="002B2720" w:rsidP="00B822A7"/>
                    <w:p w14:paraId="51594C81" w14:textId="77777777" w:rsidR="002B2720" w:rsidRDefault="002B2720" w:rsidP="00B822A7"/>
                    <w:p w14:paraId="69D8C169" w14:textId="77777777" w:rsidR="002B2720" w:rsidRDefault="002B2720" w:rsidP="00B822A7"/>
                    <w:p w14:paraId="3B80BD19" w14:textId="77777777" w:rsidR="002B2720" w:rsidRDefault="002B2720" w:rsidP="00B822A7"/>
                    <w:p w14:paraId="54E34DC2" w14:textId="77777777" w:rsidR="002B2720" w:rsidRDefault="002B2720" w:rsidP="00B822A7"/>
                    <w:p w14:paraId="2F2AF7F9" w14:textId="77777777" w:rsidR="002B2720" w:rsidRDefault="002B2720" w:rsidP="00B822A7"/>
                    <w:p w14:paraId="1E77E5E6" w14:textId="77777777" w:rsidR="002B2720" w:rsidRDefault="002B2720" w:rsidP="00B822A7"/>
                    <w:p w14:paraId="78BB653E" w14:textId="77777777" w:rsidR="002B2720" w:rsidRDefault="002B2720" w:rsidP="00B822A7"/>
                    <w:p w14:paraId="482800AC" w14:textId="77777777" w:rsidR="002B2720" w:rsidRDefault="002B2720" w:rsidP="00B822A7"/>
                    <w:p w14:paraId="41AE97C8" w14:textId="77777777" w:rsidR="002B2720" w:rsidRDefault="002B2720" w:rsidP="00B822A7"/>
                    <w:p w14:paraId="6201B091" w14:textId="77777777" w:rsidR="002B2720" w:rsidRDefault="002B2720" w:rsidP="00B822A7"/>
                    <w:p w14:paraId="75DF8D81" w14:textId="77777777" w:rsidR="002B2720" w:rsidRDefault="002B2720" w:rsidP="00B822A7"/>
                    <w:p w14:paraId="1C447E1C" w14:textId="77777777" w:rsidR="002B2720" w:rsidRDefault="002B2720" w:rsidP="00B822A7"/>
                    <w:p w14:paraId="0AA6AF8C" w14:textId="77777777" w:rsidR="002B2720" w:rsidRDefault="002B2720" w:rsidP="00B822A7"/>
                    <w:p w14:paraId="37A94A41" w14:textId="77777777" w:rsidR="002B2720" w:rsidRDefault="002B2720" w:rsidP="00B822A7"/>
                    <w:p w14:paraId="74926285" w14:textId="77777777" w:rsidR="002B2720" w:rsidRDefault="002B2720" w:rsidP="00B822A7"/>
                    <w:p w14:paraId="2EDA9063" w14:textId="77777777" w:rsidR="002B2720" w:rsidRDefault="002B2720" w:rsidP="00B822A7"/>
                    <w:p w14:paraId="11E1FA6A" w14:textId="77777777" w:rsidR="002B2720" w:rsidRDefault="002B2720" w:rsidP="00B822A7"/>
                    <w:p w14:paraId="25505CD2" w14:textId="77777777" w:rsidR="002B2720" w:rsidRDefault="002B2720" w:rsidP="00B822A7"/>
                    <w:p w14:paraId="1705B37E" w14:textId="77777777" w:rsidR="002B2720" w:rsidRDefault="002B2720" w:rsidP="00B822A7"/>
                    <w:p w14:paraId="50C39C06" w14:textId="77777777" w:rsidR="002B2720" w:rsidRDefault="002B2720" w:rsidP="00B822A7"/>
                    <w:p w14:paraId="7B45754E" w14:textId="77777777" w:rsidR="002B2720" w:rsidRDefault="002B2720" w:rsidP="00B822A7"/>
                    <w:p w14:paraId="32B23D74" w14:textId="77777777" w:rsidR="002B2720" w:rsidRDefault="002B2720" w:rsidP="00B822A7"/>
                    <w:p w14:paraId="7AEC5863" w14:textId="77777777" w:rsidR="002B2720" w:rsidRDefault="002B2720" w:rsidP="00B822A7"/>
                    <w:p w14:paraId="5807D895" w14:textId="77777777" w:rsidR="002B2720" w:rsidRDefault="002B2720" w:rsidP="00B822A7"/>
                    <w:p w14:paraId="400CA778" w14:textId="77777777" w:rsidR="002B2720" w:rsidRDefault="002B2720" w:rsidP="00B822A7"/>
                    <w:p w14:paraId="40816A2E" w14:textId="77777777" w:rsidR="002B2720" w:rsidRDefault="002B2720" w:rsidP="00B822A7"/>
                    <w:p w14:paraId="3FD33A68" w14:textId="77777777" w:rsidR="002B2720" w:rsidRDefault="002B2720" w:rsidP="00B822A7"/>
                    <w:p w14:paraId="25747D80" w14:textId="77777777" w:rsidR="002B2720" w:rsidRDefault="002B2720" w:rsidP="00B822A7"/>
                    <w:p w14:paraId="00FF698D" w14:textId="77777777" w:rsidR="002B2720" w:rsidRDefault="002B2720" w:rsidP="00B822A7"/>
                    <w:p w14:paraId="6180F5BA" w14:textId="77777777" w:rsidR="002B2720" w:rsidRDefault="002B2720" w:rsidP="00B822A7"/>
                    <w:p w14:paraId="2B5FC08E" w14:textId="77777777" w:rsidR="002B2720" w:rsidRDefault="002B2720" w:rsidP="00B822A7"/>
                    <w:p w14:paraId="136AE0AE" w14:textId="77777777" w:rsidR="002B2720" w:rsidRDefault="002B2720" w:rsidP="00B822A7"/>
                    <w:p w14:paraId="063A2591" w14:textId="77777777" w:rsidR="002B2720" w:rsidRDefault="002B2720" w:rsidP="00B822A7"/>
                    <w:p w14:paraId="7FBFE18C" w14:textId="77777777" w:rsidR="002B2720" w:rsidRDefault="002B2720" w:rsidP="00B822A7"/>
                    <w:p w14:paraId="7F3CA8B3" w14:textId="77777777" w:rsidR="002B2720" w:rsidRDefault="002B2720" w:rsidP="00B822A7"/>
                    <w:p w14:paraId="5520CA25" w14:textId="77777777" w:rsidR="002B2720" w:rsidRDefault="002B2720" w:rsidP="00B822A7"/>
                    <w:p w14:paraId="65F7D5AA" w14:textId="77777777" w:rsidR="002B2720" w:rsidRDefault="002B2720" w:rsidP="00B822A7"/>
                    <w:p w14:paraId="6FCCCDFF" w14:textId="77777777" w:rsidR="002B2720" w:rsidRDefault="002B2720" w:rsidP="00B822A7"/>
                    <w:p w14:paraId="1F07976A" w14:textId="77777777" w:rsidR="002B2720" w:rsidRDefault="002B2720" w:rsidP="00B822A7"/>
                    <w:p w14:paraId="01488704" w14:textId="77777777" w:rsidR="002B2720" w:rsidRDefault="002B2720" w:rsidP="00B822A7"/>
                    <w:p w14:paraId="56705F32" w14:textId="77777777" w:rsidR="002B2720" w:rsidRDefault="002B2720" w:rsidP="00B822A7"/>
                    <w:p w14:paraId="3000EA97" w14:textId="77777777" w:rsidR="002B2720" w:rsidRDefault="002B2720" w:rsidP="00B822A7"/>
                    <w:p w14:paraId="2E34779A" w14:textId="77777777" w:rsidR="002B2720" w:rsidRDefault="002B2720" w:rsidP="00B822A7"/>
                    <w:p w14:paraId="2DDD1322" w14:textId="77777777" w:rsidR="002B2720" w:rsidRDefault="002B2720" w:rsidP="00B822A7"/>
                    <w:p w14:paraId="1533BE12" w14:textId="77777777" w:rsidR="002B2720" w:rsidRDefault="002B2720" w:rsidP="00B822A7"/>
                    <w:p w14:paraId="7D0F6D49" w14:textId="77777777" w:rsidR="002B2720" w:rsidRDefault="002B2720" w:rsidP="00B822A7"/>
                    <w:p w14:paraId="53E084ED" w14:textId="77777777" w:rsidR="002B2720" w:rsidRDefault="002B2720" w:rsidP="00B822A7"/>
                    <w:p w14:paraId="6758583B" w14:textId="77777777" w:rsidR="002B2720" w:rsidRDefault="002B2720" w:rsidP="00B822A7"/>
                    <w:p w14:paraId="433DAAFF" w14:textId="77777777" w:rsidR="002B2720" w:rsidRDefault="002B2720" w:rsidP="00B822A7"/>
                    <w:p w14:paraId="2FD5D121" w14:textId="77777777" w:rsidR="002B2720" w:rsidRDefault="002B2720" w:rsidP="00B822A7"/>
                    <w:p w14:paraId="38C4A652" w14:textId="77777777" w:rsidR="002B2720" w:rsidRDefault="002B2720" w:rsidP="00B822A7"/>
                    <w:p w14:paraId="6B2D6EA1" w14:textId="77777777" w:rsidR="002B2720" w:rsidRDefault="002B2720" w:rsidP="00B822A7"/>
                    <w:p w14:paraId="48FA0455" w14:textId="77777777" w:rsidR="002B2720" w:rsidRDefault="002B2720" w:rsidP="00B822A7"/>
                    <w:p w14:paraId="3A8515CF" w14:textId="77777777" w:rsidR="002B2720" w:rsidRDefault="002B2720" w:rsidP="00B822A7"/>
                    <w:p w14:paraId="1EA27361" w14:textId="77777777" w:rsidR="002B2720" w:rsidRDefault="002B2720" w:rsidP="00B822A7"/>
                    <w:p w14:paraId="59310729" w14:textId="77777777" w:rsidR="002B2720" w:rsidRDefault="002B2720" w:rsidP="00B822A7"/>
                    <w:p w14:paraId="48EC8F34" w14:textId="77777777" w:rsidR="002B2720" w:rsidRDefault="002B2720" w:rsidP="00B822A7"/>
                    <w:p w14:paraId="363E9987" w14:textId="77777777" w:rsidR="002B2720" w:rsidRDefault="002B2720" w:rsidP="00B822A7"/>
                    <w:p w14:paraId="1A94AF81" w14:textId="77777777" w:rsidR="002B2720" w:rsidRDefault="002B2720" w:rsidP="00B822A7"/>
                    <w:p w14:paraId="551DAB13" w14:textId="77777777" w:rsidR="002B2720" w:rsidRDefault="002B2720" w:rsidP="00B822A7"/>
                    <w:p w14:paraId="6E38CF1E" w14:textId="77777777" w:rsidR="002B2720" w:rsidRDefault="002B2720" w:rsidP="00B822A7"/>
                    <w:p w14:paraId="146E9C3A" w14:textId="77777777" w:rsidR="002B2720" w:rsidRDefault="002B2720" w:rsidP="00B822A7"/>
                    <w:p w14:paraId="726C06F4" w14:textId="77777777" w:rsidR="002B2720" w:rsidRDefault="002B2720" w:rsidP="00B822A7"/>
                    <w:p w14:paraId="3553AD16" w14:textId="77777777" w:rsidR="002B2720" w:rsidRDefault="002B2720" w:rsidP="00B822A7"/>
                    <w:p w14:paraId="6623F4F0" w14:textId="77777777" w:rsidR="002B2720" w:rsidRDefault="002B2720" w:rsidP="00B822A7"/>
                    <w:p w14:paraId="0C789420" w14:textId="77777777" w:rsidR="002B2720" w:rsidRDefault="002B2720" w:rsidP="00B822A7"/>
                    <w:p w14:paraId="08D7498C" w14:textId="77777777" w:rsidR="002B2720" w:rsidRDefault="002B2720" w:rsidP="00B822A7"/>
                  </w:txbxContent>
                </v:textbox>
              </v:shape>
            </w:pict>
          </mc:Fallback>
        </mc:AlternateContent>
      </w:r>
    </w:p>
    <w:p w14:paraId="6CABF33B" w14:textId="77777777" w:rsidR="00D217EE" w:rsidRDefault="00D217EE" w:rsidP="00B822A7">
      <w:pPr>
        <w:pStyle w:val="H1"/>
      </w:pPr>
    </w:p>
    <w:p w14:paraId="1B9F1F9D" w14:textId="77777777" w:rsidR="00D217EE" w:rsidRPr="00D217EE" w:rsidRDefault="00D217EE" w:rsidP="00D217EE"/>
    <w:p w14:paraId="428C8335" w14:textId="77777777" w:rsidR="00D217EE" w:rsidRPr="00D217EE" w:rsidRDefault="00D217EE" w:rsidP="00D217EE"/>
    <w:p w14:paraId="2392526F" w14:textId="77777777" w:rsidR="00D217EE" w:rsidRPr="00D217EE" w:rsidRDefault="00D217EE" w:rsidP="00D217EE"/>
    <w:p w14:paraId="3F713F6C" w14:textId="77777777" w:rsidR="00D217EE" w:rsidRPr="00D217EE" w:rsidRDefault="00D217EE" w:rsidP="00D217EE"/>
    <w:p w14:paraId="769AD691" w14:textId="77777777" w:rsidR="00D217EE" w:rsidRPr="00D217EE" w:rsidRDefault="00D217EE" w:rsidP="00D217EE"/>
    <w:p w14:paraId="2D266BB1" w14:textId="77777777" w:rsidR="00D217EE" w:rsidRPr="00D217EE" w:rsidRDefault="00D217EE" w:rsidP="00D217EE"/>
    <w:p w14:paraId="35FE383F" w14:textId="77777777" w:rsidR="00D217EE" w:rsidRPr="00D217EE" w:rsidRDefault="00D217EE" w:rsidP="00D217EE"/>
    <w:p w14:paraId="74C0A5A5" w14:textId="77777777" w:rsidR="00D217EE" w:rsidRPr="00D217EE" w:rsidRDefault="00D217EE" w:rsidP="00D217EE"/>
    <w:p w14:paraId="1D9FA633" w14:textId="77777777" w:rsidR="00D217EE" w:rsidRPr="00D217EE" w:rsidRDefault="00D217EE" w:rsidP="00D217EE"/>
    <w:p w14:paraId="10B7C4BA" w14:textId="77777777" w:rsidR="00D217EE" w:rsidRPr="00D217EE" w:rsidRDefault="00D217EE" w:rsidP="00D217EE"/>
    <w:p w14:paraId="7502D102" w14:textId="77777777" w:rsidR="00D217EE" w:rsidRPr="00D217EE" w:rsidRDefault="00D217EE" w:rsidP="00D217EE"/>
    <w:p w14:paraId="081937D6" w14:textId="77777777" w:rsidR="00D217EE" w:rsidRPr="00D217EE" w:rsidRDefault="00D217EE" w:rsidP="00D217EE"/>
    <w:p w14:paraId="4A7FB4D4" w14:textId="77777777" w:rsidR="00D217EE" w:rsidRPr="00D217EE" w:rsidRDefault="00D217EE" w:rsidP="00D217EE"/>
    <w:p w14:paraId="204909AD" w14:textId="77777777" w:rsidR="00D217EE" w:rsidRPr="00D217EE" w:rsidRDefault="00D217EE" w:rsidP="00D217EE"/>
    <w:p w14:paraId="2D04F177" w14:textId="77777777" w:rsidR="00D217EE" w:rsidRPr="00D217EE" w:rsidRDefault="00D217EE" w:rsidP="00D217EE"/>
    <w:p w14:paraId="31B01DE0" w14:textId="77777777" w:rsidR="00D217EE" w:rsidRPr="00D217EE" w:rsidRDefault="00D217EE" w:rsidP="00D217EE"/>
    <w:p w14:paraId="4C76E454" w14:textId="77777777" w:rsidR="00D217EE" w:rsidRPr="00D217EE" w:rsidRDefault="00D217EE" w:rsidP="00D217EE"/>
    <w:p w14:paraId="08224F13" w14:textId="77777777" w:rsidR="00D217EE" w:rsidRPr="00D217EE" w:rsidRDefault="00D217EE" w:rsidP="00D217EE">
      <w:pPr>
        <w:tabs>
          <w:tab w:val="left" w:pos="8460"/>
        </w:tabs>
      </w:pPr>
      <w:r>
        <w:tab/>
      </w:r>
    </w:p>
    <w:p w14:paraId="2740363D" w14:textId="77777777" w:rsidR="00B822A7" w:rsidRPr="00661B03" w:rsidRDefault="00B822A7" w:rsidP="00B822A7">
      <w:pPr>
        <w:pStyle w:val="H1"/>
      </w:pPr>
      <w:r w:rsidRPr="00D217EE">
        <w:br w:type="page"/>
      </w:r>
      <w:r w:rsidRPr="00661B03">
        <w:lastRenderedPageBreak/>
        <w:t>Document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630"/>
        <w:gridCol w:w="6390"/>
        <w:gridCol w:w="1440"/>
      </w:tblGrid>
      <w:tr w:rsidR="00B822A7" w14:paraId="1693FB3A" w14:textId="77777777">
        <w:tc>
          <w:tcPr>
            <w:tcW w:w="990" w:type="dxa"/>
            <w:shd w:val="clear" w:color="auto" w:fill="auto"/>
          </w:tcPr>
          <w:p w14:paraId="656D8DB0" w14:textId="77777777" w:rsidR="00B822A7" w:rsidRPr="0077749B" w:rsidRDefault="00B822A7" w:rsidP="00B822A7">
            <w:pPr>
              <w:pStyle w:val="TableH2"/>
              <w:ind w:left="-108" w:right="-108"/>
              <w:jc w:val="center"/>
              <w:rPr>
                <w:b w:val="0"/>
                <w:bCs w:val="0"/>
                <w:color w:val="auto"/>
                <w:sz w:val="16"/>
                <w:szCs w:val="16"/>
              </w:rPr>
            </w:pPr>
            <w:r w:rsidRPr="0077749B">
              <w:rPr>
                <w:sz w:val="16"/>
                <w:szCs w:val="16"/>
              </w:rPr>
              <w:t>Date</w:t>
            </w:r>
          </w:p>
        </w:tc>
        <w:tc>
          <w:tcPr>
            <w:tcW w:w="630" w:type="dxa"/>
            <w:shd w:val="clear" w:color="auto" w:fill="auto"/>
          </w:tcPr>
          <w:p w14:paraId="36E17660" w14:textId="77777777" w:rsidR="00B822A7" w:rsidRPr="0077749B" w:rsidRDefault="00B822A7" w:rsidP="00B822A7">
            <w:pPr>
              <w:pStyle w:val="TableH2"/>
              <w:ind w:left="-108" w:right="-108"/>
              <w:jc w:val="center"/>
              <w:rPr>
                <w:b w:val="0"/>
                <w:bCs w:val="0"/>
                <w:color w:val="auto"/>
                <w:sz w:val="16"/>
                <w:szCs w:val="16"/>
              </w:rPr>
            </w:pPr>
            <w:r w:rsidRPr="0077749B">
              <w:rPr>
                <w:sz w:val="16"/>
                <w:szCs w:val="16"/>
              </w:rPr>
              <w:t>Spec</w:t>
            </w:r>
          </w:p>
        </w:tc>
        <w:tc>
          <w:tcPr>
            <w:tcW w:w="6390" w:type="dxa"/>
            <w:shd w:val="clear" w:color="auto" w:fill="auto"/>
          </w:tcPr>
          <w:p w14:paraId="028707C3" w14:textId="77777777" w:rsidR="00B822A7" w:rsidRPr="00315E74" w:rsidRDefault="00B822A7" w:rsidP="00B822A7">
            <w:pPr>
              <w:pStyle w:val="TableH2"/>
            </w:pPr>
            <w:r w:rsidRPr="0077749B">
              <w:t>Summary of Changes</w:t>
            </w:r>
          </w:p>
        </w:tc>
        <w:tc>
          <w:tcPr>
            <w:tcW w:w="1440" w:type="dxa"/>
            <w:shd w:val="clear" w:color="auto" w:fill="auto"/>
          </w:tcPr>
          <w:p w14:paraId="114170E0" w14:textId="77777777" w:rsidR="00B822A7" w:rsidRPr="0077749B" w:rsidRDefault="00B822A7">
            <w:pPr>
              <w:pStyle w:val="TableH2"/>
              <w:rPr>
                <w:b w:val="0"/>
                <w:bCs w:val="0"/>
                <w:color w:val="auto"/>
                <w:sz w:val="16"/>
                <w:szCs w:val="16"/>
              </w:rPr>
            </w:pPr>
            <w:r w:rsidRPr="0077749B">
              <w:rPr>
                <w:sz w:val="16"/>
                <w:szCs w:val="16"/>
              </w:rPr>
              <w:t>Revised by</w:t>
            </w:r>
          </w:p>
        </w:tc>
      </w:tr>
      <w:tr w:rsidR="00B822A7" w14:paraId="2F283828" w14:textId="77777777">
        <w:tc>
          <w:tcPr>
            <w:tcW w:w="990" w:type="dxa"/>
            <w:shd w:val="clear" w:color="auto" w:fill="auto"/>
          </w:tcPr>
          <w:p w14:paraId="46198CE1" w14:textId="77777777" w:rsidR="00B822A7" w:rsidRPr="006262BF" w:rsidRDefault="00707B83" w:rsidP="008E32DF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2</w:t>
            </w:r>
            <w:r w:rsidR="00EF6FB0">
              <w:rPr>
                <w:b/>
                <w:bCs/>
                <w:sz w:val="15"/>
                <w:szCs w:val="15"/>
              </w:rPr>
              <w:t>4</w:t>
            </w:r>
            <w:r w:rsidR="000D2C92">
              <w:rPr>
                <w:b/>
                <w:bCs/>
                <w:sz w:val="15"/>
                <w:szCs w:val="15"/>
              </w:rPr>
              <w:t>/</w:t>
            </w:r>
            <w:r w:rsidR="0031446C">
              <w:rPr>
                <w:b/>
                <w:bCs/>
                <w:sz w:val="15"/>
                <w:szCs w:val="15"/>
              </w:rPr>
              <w:t>0</w:t>
            </w:r>
            <w:r w:rsidR="00EF6FB0">
              <w:rPr>
                <w:b/>
                <w:bCs/>
                <w:sz w:val="15"/>
                <w:szCs w:val="15"/>
              </w:rPr>
              <w:t>4</w:t>
            </w:r>
            <w:r w:rsidR="0027404F">
              <w:rPr>
                <w:b/>
                <w:bCs/>
                <w:sz w:val="15"/>
                <w:szCs w:val="15"/>
              </w:rPr>
              <w:t>/20</w:t>
            </w:r>
            <w:r w:rsidR="0031446C">
              <w:rPr>
                <w:b/>
                <w:bCs/>
                <w:sz w:val="15"/>
                <w:szCs w:val="15"/>
              </w:rPr>
              <w:t>1</w:t>
            </w:r>
            <w:r w:rsidR="00EF6FB0">
              <w:rPr>
                <w:b/>
                <w:bCs/>
                <w:sz w:val="15"/>
                <w:szCs w:val="15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14:paraId="5D3E5F0A" w14:textId="77777777" w:rsidR="00B822A7" w:rsidRPr="006262BF" w:rsidRDefault="0027404F" w:rsidP="00B822A7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1.0</w:t>
            </w:r>
          </w:p>
        </w:tc>
        <w:tc>
          <w:tcPr>
            <w:tcW w:w="6390" w:type="dxa"/>
            <w:shd w:val="clear" w:color="auto" w:fill="auto"/>
          </w:tcPr>
          <w:p w14:paraId="3CD0F187" w14:textId="77777777" w:rsidR="00B822A7" w:rsidRPr="006262BF" w:rsidRDefault="0027404F" w:rsidP="008E32DF">
            <w:pPr>
              <w:pStyle w:val="TableNormal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Initial version for review</w:t>
            </w:r>
          </w:p>
        </w:tc>
        <w:tc>
          <w:tcPr>
            <w:tcW w:w="1440" w:type="dxa"/>
            <w:shd w:val="clear" w:color="auto" w:fill="auto"/>
          </w:tcPr>
          <w:p w14:paraId="36CE9B4A" w14:textId="77777777" w:rsidR="00B822A7" w:rsidRPr="006262BF" w:rsidRDefault="0031446C" w:rsidP="00B822A7">
            <w:pPr>
              <w:pStyle w:val="TableNormal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Paul Johansen</w:t>
            </w:r>
          </w:p>
        </w:tc>
      </w:tr>
      <w:tr w:rsidR="00154969" w14:paraId="4CD069B9" w14:textId="77777777">
        <w:tc>
          <w:tcPr>
            <w:tcW w:w="990" w:type="dxa"/>
            <w:shd w:val="clear" w:color="auto" w:fill="auto"/>
          </w:tcPr>
          <w:p w14:paraId="34FF1AF1" w14:textId="77777777" w:rsidR="00154969" w:rsidRPr="006262BF" w:rsidRDefault="00154969" w:rsidP="00154969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0" w:type="dxa"/>
            <w:shd w:val="clear" w:color="auto" w:fill="auto"/>
          </w:tcPr>
          <w:p w14:paraId="39B9632C" w14:textId="77777777" w:rsidR="00154969" w:rsidRPr="006262BF" w:rsidRDefault="00154969" w:rsidP="00500FFF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0" w:type="dxa"/>
            <w:shd w:val="clear" w:color="auto" w:fill="auto"/>
          </w:tcPr>
          <w:p w14:paraId="181E5DBD" w14:textId="77777777" w:rsidR="00154969" w:rsidRPr="006262BF" w:rsidRDefault="00154969" w:rsidP="00154969">
            <w:pPr>
              <w:pStyle w:val="TableNormal0"/>
              <w:rPr>
                <w:sz w:val="15"/>
                <w:szCs w:val="15"/>
              </w:rPr>
            </w:pPr>
          </w:p>
        </w:tc>
        <w:tc>
          <w:tcPr>
            <w:tcW w:w="1440" w:type="dxa"/>
            <w:shd w:val="clear" w:color="auto" w:fill="auto"/>
          </w:tcPr>
          <w:p w14:paraId="5FFECB76" w14:textId="77777777" w:rsidR="00154969" w:rsidRPr="006262BF" w:rsidRDefault="00154969" w:rsidP="00500FFF">
            <w:pPr>
              <w:pStyle w:val="TableNormal0"/>
              <w:rPr>
                <w:sz w:val="15"/>
                <w:szCs w:val="15"/>
              </w:rPr>
            </w:pPr>
          </w:p>
        </w:tc>
      </w:tr>
      <w:tr w:rsidR="00500FFF" w14:paraId="747E5522" w14:textId="77777777">
        <w:tc>
          <w:tcPr>
            <w:tcW w:w="990" w:type="dxa"/>
            <w:shd w:val="clear" w:color="auto" w:fill="auto"/>
          </w:tcPr>
          <w:p w14:paraId="7274C1B6" w14:textId="77777777" w:rsidR="00500FFF" w:rsidRPr="006262BF" w:rsidRDefault="00500FFF" w:rsidP="00500FFF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0" w:type="dxa"/>
            <w:shd w:val="clear" w:color="auto" w:fill="auto"/>
          </w:tcPr>
          <w:p w14:paraId="0438455A" w14:textId="77777777" w:rsidR="00500FFF" w:rsidRPr="006262BF" w:rsidRDefault="00500FFF" w:rsidP="00500FFF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0" w:type="dxa"/>
            <w:shd w:val="clear" w:color="auto" w:fill="auto"/>
          </w:tcPr>
          <w:p w14:paraId="7DC94643" w14:textId="77777777" w:rsidR="00500FFF" w:rsidRPr="006262BF" w:rsidRDefault="00500FFF" w:rsidP="00500FFF">
            <w:pPr>
              <w:pStyle w:val="TableNormal0"/>
              <w:rPr>
                <w:sz w:val="15"/>
                <w:szCs w:val="15"/>
              </w:rPr>
            </w:pPr>
          </w:p>
        </w:tc>
        <w:tc>
          <w:tcPr>
            <w:tcW w:w="1440" w:type="dxa"/>
            <w:shd w:val="clear" w:color="auto" w:fill="auto"/>
          </w:tcPr>
          <w:p w14:paraId="2D997DDD" w14:textId="77777777" w:rsidR="00500FFF" w:rsidRPr="006262BF" w:rsidRDefault="00500FFF" w:rsidP="00500FFF">
            <w:pPr>
              <w:pStyle w:val="TableNormal0"/>
              <w:rPr>
                <w:sz w:val="15"/>
                <w:szCs w:val="15"/>
              </w:rPr>
            </w:pPr>
          </w:p>
        </w:tc>
      </w:tr>
      <w:tr w:rsidR="00B36BA4" w14:paraId="701E2F01" w14:textId="77777777">
        <w:tc>
          <w:tcPr>
            <w:tcW w:w="990" w:type="dxa"/>
            <w:shd w:val="clear" w:color="auto" w:fill="auto"/>
          </w:tcPr>
          <w:p w14:paraId="2D94EEFE" w14:textId="77777777" w:rsidR="00B36BA4" w:rsidRPr="006262BF" w:rsidRDefault="00B36BA4" w:rsidP="00805197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0" w:type="dxa"/>
            <w:shd w:val="clear" w:color="auto" w:fill="auto"/>
          </w:tcPr>
          <w:p w14:paraId="45A140A4" w14:textId="77777777" w:rsidR="00B36BA4" w:rsidRPr="006262BF" w:rsidRDefault="00B36BA4" w:rsidP="00B36BA4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0" w:type="dxa"/>
            <w:shd w:val="clear" w:color="auto" w:fill="auto"/>
          </w:tcPr>
          <w:p w14:paraId="5639C086" w14:textId="77777777" w:rsidR="00B36BA4" w:rsidRPr="006262BF" w:rsidRDefault="00B36BA4" w:rsidP="00B36BA4">
            <w:pPr>
              <w:pStyle w:val="TableNormal0"/>
              <w:rPr>
                <w:sz w:val="15"/>
                <w:szCs w:val="15"/>
              </w:rPr>
            </w:pPr>
          </w:p>
        </w:tc>
        <w:tc>
          <w:tcPr>
            <w:tcW w:w="1440" w:type="dxa"/>
            <w:shd w:val="clear" w:color="auto" w:fill="auto"/>
          </w:tcPr>
          <w:p w14:paraId="009BB292" w14:textId="77777777" w:rsidR="00B36BA4" w:rsidRPr="006262BF" w:rsidRDefault="00B36BA4" w:rsidP="00805197">
            <w:pPr>
              <w:pStyle w:val="TableNormal0"/>
              <w:rPr>
                <w:sz w:val="15"/>
                <w:szCs w:val="15"/>
              </w:rPr>
            </w:pPr>
          </w:p>
        </w:tc>
      </w:tr>
      <w:tr w:rsidR="009D3911" w14:paraId="55813B01" w14:textId="77777777">
        <w:tc>
          <w:tcPr>
            <w:tcW w:w="990" w:type="dxa"/>
            <w:shd w:val="clear" w:color="auto" w:fill="auto"/>
          </w:tcPr>
          <w:p w14:paraId="50FE1A65" w14:textId="77777777" w:rsidR="009D3911" w:rsidRDefault="009D3911" w:rsidP="00805197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0" w:type="dxa"/>
            <w:shd w:val="clear" w:color="auto" w:fill="auto"/>
          </w:tcPr>
          <w:p w14:paraId="3F4782C3" w14:textId="77777777" w:rsidR="009D3911" w:rsidRDefault="009D3911" w:rsidP="00B36BA4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0" w:type="dxa"/>
            <w:shd w:val="clear" w:color="auto" w:fill="auto"/>
          </w:tcPr>
          <w:p w14:paraId="35704629" w14:textId="77777777" w:rsidR="009D3911" w:rsidRDefault="009D3911" w:rsidP="002C42CB">
            <w:pPr>
              <w:pStyle w:val="TableNormal0"/>
              <w:rPr>
                <w:sz w:val="15"/>
                <w:szCs w:val="15"/>
              </w:rPr>
            </w:pPr>
          </w:p>
        </w:tc>
        <w:tc>
          <w:tcPr>
            <w:tcW w:w="1440" w:type="dxa"/>
            <w:shd w:val="clear" w:color="auto" w:fill="auto"/>
          </w:tcPr>
          <w:p w14:paraId="2F406C23" w14:textId="77777777" w:rsidR="009D3911" w:rsidRDefault="009D3911" w:rsidP="00805197">
            <w:pPr>
              <w:pStyle w:val="TableNormal0"/>
              <w:rPr>
                <w:sz w:val="15"/>
                <w:szCs w:val="15"/>
              </w:rPr>
            </w:pPr>
          </w:p>
        </w:tc>
      </w:tr>
      <w:tr w:rsidR="00B5259F" w14:paraId="167F453F" w14:textId="77777777">
        <w:tc>
          <w:tcPr>
            <w:tcW w:w="990" w:type="dxa"/>
            <w:shd w:val="clear" w:color="auto" w:fill="auto"/>
          </w:tcPr>
          <w:p w14:paraId="59C1695B" w14:textId="77777777" w:rsidR="00B5259F" w:rsidRPr="006262BF" w:rsidRDefault="00B5259F" w:rsidP="00B5259F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0" w:type="dxa"/>
            <w:shd w:val="clear" w:color="auto" w:fill="auto"/>
          </w:tcPr>
          <w:p w14:paraId="6BF3B9A6" w14:textId="77777777" w:rsidR="00B5259F" w:rsidRPr="006262BF" w:rsidRDefault="00B5259F" w:rsidP="00B5259F">
            <w:pPr>
              <w:spacing w:before="60" w:after="60"/>
              <w:ind w:left="-108" w:right="-108"/>
              <w:jc w:val="center"/>
              <w:rPr>
                <w:b/>
                <w:bCs/>
                <w:sz w:val="15"/>
                <w:szCs w:val="15"/>
              </w:rPr>
            </w:pPr>
          </w:p>
        </w:tc>
        <w:tc>
          <w:tcPr>
            <w:tcW w:w="6390" w:type="dxa"/>
            <w:shd w:val="clear" w:color="auto" w:fill="auto"/>
          </w:tcPr>
          <w:p w14:paraId="0025FD3C" w14:textId="77777777" w:rsidR="00B5259F" w:rsidRPr="006262BF" w:rsidRDefault="00B5259F" w:rsidP="00B5259F">
            <w:pPr>
              <w:pStyle w:val="TableNormal0"/>
              <w:rPr>
                <w:sz w:val="15"/>
                <w:szCs w:val="15"/>
              </w:rPr>
            </w:pPr>
          </w:p>
        </w:tc>
        <w:tc>
          <w:tcPr>
            <w:tcW w:w="1440" w:type="dxa"/>
            <w:shd w:val="clear" w:color="auto" w:fill="auto"/>
          </w:tcPr>
          <w:p w14:paraId="4C7097E0" w14:textId="77777777" w:rsidR="00B5259F" w:rsidRPr="006262BF" w:rsidRDefault="00B5259F" w:rsidP="00B5259F">
            <w:pPr>
              <w:pStyle w:val="TableNormal0"/>
              <w:rPr>
                <w:sz w:val="15"/>
                <w:szCs w:val="15"/>
              </w:rPr>
            </w:pPr>
          </w:p>
        </w:tc>
      </w:tr>
    </w:tbl>
    <w:p w14:paraId="2B902DB9" w14:textId="77777777" w:rsidR="00B822A7" w:rsidRDefault="00B822A7"/>
    <w:p w14:paraId="5536CFA6" w14:textId="77777777" w:rsidR="000C496C" w:rsidRDefault="000C496C" w:rsidP="00AF745F">
      <w:pPr>
        <w:ind w:left="0"/>
      </w:pPr>
    </w:p>
    <w:p w14:paraId="32C8EB0C" w14:textId="77777777" w:rsidR="00B822A7" w:rsidRDefault="00B822A7"/>
    <w:p w14:paraId="60EDF9BC" w14:textId="77777777" w:rsidR="00B36BA4" w:rsidRDefault="00B36BA4"/>
    <w:p w14:paraId="24927AFD" w14:textId="77777777" w:rsidR="00B36BA4" w:rsidRPr="00B36BA4" w:rsidRDefault="00B36BA4" w:rsidP="00B36BA4"/>
    <w:p w14:paraId="2284FFA6" w14:textId="77777777" w:rsidR="00B36BA4" w:rsidRPr="00B36BA4" w:rsidRDefault="00B36BA4" w:rsidP="00B36BA4"/>
    <w:p w14:paraId="63503E92" w14:textId="77777777" w:rsidR="00B36BA4" w:rsidRPr="00B36BA4" w:rsidRDefault="00B36BA4" w:rsidP="00B36BA4"/>
    <w:p w14:paraId="187D5AE2" w14:textId="77777777" w:rsidR="00B36BA4" w:rsidRDefault="00B36BA4" w:rsidP="00B36BA4">
      <w:pPr>
        <w:tabs>
          <w:tab w:val="left" w:pos="6405"/>
        </w:tabs>
      </w:pPr>
      <w:r>
        <w:tab/>
      </w:r>
    </w:p>
    <w:p w14:paraId="1C143C89" w14:textId="77777777" w:rsidR="00B36BA4" w:rsidRDefault="00B36BA4" w:rsidP="00B36BA4"/>
    <w:p w14:paraId="4F632298" w14:textId="77777777" w:rsidR="00B822A7" w:rsidRPr="00B36BA4" w:rsidRDefault="00B822A7" w:rsidP="00B36BA4">
      <w:pPr>
        <w:sectPr w:rsidR="00B822A7" w:rsidRPr="00B36BA4" w:rsidSect="00B822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2932FE5B" w14:textId="77777777" w:rsidR="00B822A7" w:rsidRPr="00661B03" w:rsidRDefault="00B822A7" w:rsidP="00B822A7">
      <w:pPr>
        <w:pStyle w:val="H1"/>
      </w:pPr>
      <w:r w:rsidRPr="00661B03">
        <w:lastRenderedPageBreak/>
        <w:t>Table of Contents</w:t>
      </w:r>
    </w:p>
    <w:p w14:paraId="2454BA6F" w14:textId="3CB2FB15" w:rsidR="00051BF4" w:rsidRDefault="002D5B36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>
        <w:fldChar w:fldCharType="begin"/>
      </w:r>
      <w:r w:rsidR="00B822A7">
        <w:instrText xml:space="preserve"> TOC \o "1-4" \t "H1 - To include in table of contents,1,App. Heading 2,2,App. Heading 3,3" </w:instrText>
      </w:r>
      <w:r>
        <w:fldChar w:fldCharType="separate"/>
      </w:r>
      <w:r w:rsidR="00051BF4">
        <w:t>Chapter 1:</w:t>
      </w:r>
      <w:r w:rsidR="00051BF4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  <w:tab/>
      </w:r>
      <w:r w:rsidR="00051BF4">
        <w:t>Procedure</w:t>
      </w:r>
      <w:r w:rsidR="00051BF4">
        <w:tab/>
      </w:r>
      <w:r w:rsidR="00051BF4">
        <w:fldChar w:fldCharType="begin"/>
      </w:r>
      <w:r w:rsidR="00051BF4">
        <w:instrText xml:space="preserve"> PAGEREF _Toc512342584 \h </w:instrText>
      </w:r>
      <w:r w:rsidR="00051BF4">
        <w:fldChar w:fldCharType="separate"/>
      </w:r>
      <w:r w:rsidR="00D14863">
        <w:t>4</w:t>
      </w:r>
      <w:r w:rsidR="00051BF4">
        <w:fldChar w:fldCharType="end"/>
      </w:r>
    </w:p>
    <w:p w14:paraId="6180F1D7" w14:textId="77777777" w:rsidR="00B822A7" w:rsidRPr="00FC744F" w:rsidRDefault="002D5B36" w:rsidP="00B822A7">
      <w:pPr>
        <w:pStyle w:val="TOC3"/>
        <w:rPr>
          <w:lang w:val="fr-FR"/>
        </w:rPr>
      </w:pPr>
      <w:r>
        <w:fldChar w:fldCharType="end"/>
      </w:r>
    </w:p>
    <w:p w14:paraId="2ACAA3D1" w14:textId="77777777" w:rsidR="00B822A7" w:rsidRPr="00FC744F" w:rsidRDefault="00B822A7" w:rsidP="00174AFD">
      <w:pPr>
        <w:pStyle w:val="Heading1"/>
        <w:rPr>
          <w:lang w:val="fr-FR"/>
        </w:rPr>
        <w:sectPr w:rsidR="00B822A7" w:rsidRPr="00FC744F" w:rsidSect="00B822A7">
          <w:pgSz w:w="12240" w:h="15840" w:code="1"/>
          <w:pgMar w:top="1440" w:right="1440" w:bottom="1440" w:left="1440" w:header="720" w:footer="720" w:gutter="0"/>
          <w:cols w:space="720"/>
        </w:sectPr>
      </w:pPr>
      <w:bookmarkStart w:id="3" w:name="_Ref449941760"/>
    </w:p>
    <w:p w14:paraId="3AFB532E" w14:textId="77777777" w:rsidR="009D13F6" w:rsidRDefault="00051BF4" w:rsidP="008D78F4">
      <w:pPr>
        <w:pStyle w:val="Heading1"/>
      </w:pPr>
      <w:bookmarkStart w:id="4" w:name="_Hlt463014373"/>
      <w:bookmarkStart w:id="5" w:name="_Ref475346101"/>
      <w:bookmarkStart w:id="6" w:name="_Ref475346107"/>
      <w:bookmarkStart w:id="7" w:name="_Toc512342584"/>
      <w:bookmarkEnd w:id="3"/>
      <w:bookmarkEnd w:id="4"/>
      <w:r>
        <w:lastRenderedPageBreak/>
        <w:t>Procedure</w:t>
      </w:r>
      <w:bookmarkEnd w:id="0"/>
      <w:bookmarkEnd w:id="1"/>
      <w:bookmarkEnd w:id="5"/>
      <w:bookmarkEnd w:id="6"/>
      <w:bookmarkEnd w:id="7"/>
    </w:p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  <w:gridCol w:w="1469"/>
        <w:gridCol w:w="1469"/>
        <w:gridCol w:w="6287"/>
      </w:tblGrid>
      <w:tr w:rsidR="00652DAA" w:rsidRPr="003B1A68" w14:paraId="2D9AF43B" w14:textId="77777777" w:rsidTr="00A101C8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B9141" w14:textId="77777777" w:rsidR="00652DAA" w:rsidRPr="003B1A68" w:rsidRDefault="00652DAA" w:rsidP="00A101C8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  <w:t>Name:</w:t>
            </w:r>
          </w:p>
        </w:tc>
        <w:tc>
          <w:tcPr>
            <w:tcW w:w="0" w:type="auto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03D42" w14:textId="77777777" w:rsidR="00652DAA" w:rsidRPr="003B1A68" w:rsidRDefault="00652DAA" w:rsidP="00A101C8">
            <w:pPr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  <w:t>Notification</w:t>
            </w:r>
            <w:r w:rsidRPr="003B1A6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  <w:t xml:space="preserve"> Service</w:t>
            </w:r>
          </w:p>
        </w:tc>
      </w:tr>
      <w:tr w:rsidR="00652DAA" w:rsidRPr="003B1A68" w14:paraId="0194BE4F" w14:textId="77777777" w:rsidTr="00A101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83A73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71E66" w14:textId="77777777" w:rsidR="00652DAA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P</w:t>
            </w: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 xml:space="preserve">rovides an API for </w:t>
            </w:r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sending notifications to clients</w:t>
            </w: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.</w:t>
            </w:r>
          </w:p>
          <w:p w14:paraId="172619FB" w14:textId="77777777" w:rsidR="00652DAA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Currently it is only e-mail but could extend later to mechanisms like instant messaging if a user has set that as their preference.</w:t>
            </w:r>
          </w:p>
          <w:p w14:paraId="2BBF6D61" w14:textId="77777777" w:rsidR="00652DAA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It is implemented around templates which the caller can overwrite labels or attach files to.</w:t>
            </w:r>
          </w:p>
          <w:p w14:paraId="69D3E8BE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</w:p>
        </w:tc>
      </w:tr>
      <w:tr w:rsidR="00652DAA" w:rsidRPr="003B1A68" w14:paraId="65D3F3AD" w14:textId="77777777" w:rsidTr="00A101C8"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584C9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  <w:t>Capabilities</w:t>
            </w:r>
          </w:p>
        </w:tc>
      </w:tr>
      <w:tr w:rsidR="00652DAA" w:rsidRPr="003B1A68" w14:paraId="77FB61DE" w14:textId="77777777" w:rsidTr="00A101C8"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8254B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Order Management</w:t>
            </w:r>
          </w:p>
        </w:tc>
      </w:tr>
      <w:tr w:rsidR="00652DAA" w:rsidRPr="003B1A68" w14:paraId="03EDAFEA" w14:textId="77777777" w:rsidTr="00A101C8"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687A0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  <w:t>Notifications</w:t>
            </w:r>
            <w:r w:rsidRPr="003B1A6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  <w:t xml:space="preserve"> API</w:t>
            </w:r>
          </w:p>
        </w:tc>
      </w:tr>
      <w:tr w:rsidR="00652DAA" w:rsidRPr="003B1A68" w14:paraId="7AB37EDD" w14:textId="77777777" w:rsidTr="00A101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24C9F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Commands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24B77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Queries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5EB60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Events Published</w:t>
            </w:r>
          </w:p>
        </w:tc>
      </w:tr>
      <w:tr w:rsidR="00652DAA" w:rsidRPr="003B1A68" w14:paraId="3AF97832" w14:textId="77777777" w:rsidTr="00A101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6DEF1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Synchronous:</w:t>
            </w:r>
          </w:p>
          <w:p w14:paraId="2F73AABA" w14:textId="77777777" w:rsidR="00652DAA" w:rsidRPr="003B1A68" w:rsidRDefault="00652DAA" w:rsidP="00652DAA">
            <w:pPr>
              <w:numPr>
                <w:ilvl w:val="0"/>
                <w:numId w:val="20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createOrder</w:t>
            </w:r>
            <w:proofErr w:type="spellEnd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(</w:t>
            </w:r>
            <w:proofErr w:type="gramEnd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)</w:t>
            </w:r>
          </w:p>
          <w:p w14:paraId="03697FFC" w14:textId="77777777" w:rsidR="00652DAA" w:rsidRPr="003B1A68" w:rsidRDefault="00652DAA" w:rsidP="00652DAA">
            <w:pPr>
              <w:numPr>
                <w:ilvl w:val="0"/>
                <w:numId w:val="20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reviseOrder</w:t>
            </w:r>
            <w:proofErr w:type="spellEnd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(</w:t>
            </w:r>
            <w:proofErr w:type="gramEnd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)</w:t>
            </w:r>
          </w:p>
          <w:p w14:paraId="015F94EF" w14:textId="77777777" w:rsidR="00652DAA" w:rsidRPr="003B1A68" w:rsidRDefault="00652DAA" w:rsidP="00652DAA">
            <w:pPr>
              <w:numPr>
                <w:ilvl w:val="0"/>
                <w:numId w:val="20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cancelOrder</w:t>
            </w:r>
            <w:proofErr w:type="spellEnd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(</w:t>
            </w:r>
            <w:proofErr w:type="gramEnd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)</w:t>
            </w:r>
          </w:p>
          <w:p w14:paraId="4AE132A5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Asynchronous:</w:t>
            </w:r>
          </w:p>
          <w:p w14:paraId="3C60C905" w14:textId="77777777" w:rsidR="00652DAA" w:rsidRPr="003B1A68" w:rsidRDefault="00652DAA" w:rsidP="00652DAA">
            <w:pPr>
              <w:numPr>
                <w:ilvl w:val="0"/>
                <w:numId w:val="21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N/A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CAB64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proofErr w:type="spellStart"/>
            <w:proofErr w:type="gramStart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getOrder</w:t>
            </w:r>
            <w:proofErr w:type="spellEnd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(</w:t>
            </w:r>
            <w:proofErr w:type="gramEnd"/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80EB8" w14:textId="77777777" w:rsidR="00652DAA" w:rsidRPr="003B1A68" w:rsidRDefault="00652DAA" w:rsidP="00652DAA">
            <w:pPr>
              <w:numPr>
                <w:ilvl w:val="0"/>
                <w:numId w:val="22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None</w:t>
            </w:r>
          </w:p>
        </w:tc>
      </w:tr>
      <w:tr w:rsidR="00652DAA" w:rsidRPr="003B1A68" w14:paraId="5C57DE1D" w14:textId="77777777" w:rsidTr="00A101C8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4D75B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Non-functional requirements</w:t>
            </w:r>
          </w:p>
        </w:tc>
        <w:tc>
          <w:tcPr>
            <w:tcW w:w="0" w:type="auto"/>
            <w:gridSpan w:val="3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67295" w14:textId="77777777" w:rsidR="00652DAA" w:rsidRPr="003B1A68" w:rsidRDefault="00652DAA" w:rsidP="00652DAA">
            <w:pPr>
              <w:numPr>
                <w:ilvl w:val="0"/>
                <w:numId w:val="23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99.95% availability</w:t>
            </w:r>
          </w:p>
          <w:p w14:paraId="07A6A4A2" w14:textId="77777777" w:rsidR="00652DAA" w:rsidRDefault="00652DAA" w:rsidP="00652DAA">
            <w:pPr>
              <w:numPr>
                <w:ilvl w:val="0"/>
                <w:numId w:val="23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1000 orders/second</w:t>
            </w:r>
          </w:p>
          <w:p w14:paraId="1F06A0E9" w14:textId="77777777" w:rsidR="00652DAA" w:rsidRPr="003B1A68" w:rsidRDefault="00652DAA" w:rsidP="00652DAA">
            <w:pPr>
              <w:numPr>
                <w:ilvl w:val="0"/>
                <w:numId w:val="23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lastRenderedPageBreak/>
              <w:t>Submission time &lt;= 100ms</w:t>
            </w:r>
          </w:p>
        </w:tc>
      </w:tr>
      <w:tr w:rsidR="00652DAA" w:rsidRPr="003B1A68" w14:paraId="01A95588" w14:textId="77777777" w:rsidTr="00A101C8"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0E5B6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  <w:lastRenderedPageBreak/>
              <w:t>Observability</w:t>
            </w:r>
          </w:p>
        </w:tc>
      </w:tr>
      <w:tr w:rsidR="00652DAA" w:rsidRPr="003B1A68" w14:paraId="1B1C3992" w14:textId="77777777" w:rsidTr="00A101C8"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2F0C9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Key metrics</w:t>
            </w:r>
          </w:p>
        </w:tc>
      </w:tr>
      <w:tr w:rsidR="00652DAA" w:rsidRPr="003B1A68" w14:paraId="4D2C5845" w14:textId="77777777" w:rsidTr="00A101C8"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96038" w14:textId="77777777" w:rsidR="00652DAA" w:rsidRPr="003B1A68" w:rsidRDefault="00652DAA" w:rsidP="00652DAA">
            <w:pPr>
              <w:numPr>
                <w:ilvl w:val="0"/>
                <w:numId w:val="24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Storage_provider</w:t>
            </w:r>
            <w:proofErr w:type="spellEnd"/>
          </w:p>
          <w:p w14:paraId="424D1770" w14:textId="77777777" w:rsidR="00652DAA" w:rsidRPr="003B1A68" w:rsidRDefault="00652DAA" w:rsidP="00652DAA">
            <w:pPr>
              <w:numPr>
                <w:ilvl w:val="0"/>
                <w:numId w:val="24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Smtp_available</w:t>
            </w:r>
            <w:proofErr w:type="spellEnd"/>
          </w:p>
          <w:p w14:paraId="22890E63" w14:textId="77777777" w:rsidR="00652DAA" w:rsidRPr="003B1A68" w:rsidRDefault="00652DAA" w:rsidP="00652DAA">
            <w:pPr>
              <w:numPr>
                <w:ilvl w:val="0"/>
                <w:numId w:val="24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Temp_storage</w:t>
            </w:r>
            <w:proofErr w:type="spellEnd"/>
          </w:p>
          <w:p w14:paraId="7EF9B89D" w14:textId="77777777" w:rsidR="00652DAA" w:rsidRPr="003B1A68" w:rsidRDefault="00652DAA" w:rsidP="00652DAA">
            <w:pPr>
              <w:numPr>
                <w:ilvl w:val="0"/>
                <w:numId w:val="24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Time_since_last_sent</w:t>
            </w:r>
            <w:proofErr w:type="spellEnd"/>
          </w:p>
        </w:tc>
      </w:tr>
      <w:tr w:rsidR="00652DAA" w:rsidRPr="003B1A68" w14:paraId="078D70B8" w14:textId="77777777" w:rsidTr="00A101C8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32503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Health check endpoint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FA4AD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/ health</w:t>
            </w:r>
          </w:p>
        </w:tc>
      </w:tr>
      <w:tr w:rsidR="00652DAA" w:rsidRPr="003B1A68" w14:paraId="5DF24CEA" w14:textId="77777777" w:rsidTr="00A101C8"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9FD96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  <w:t>Implementation</w:t>
            </w:r>
          </w:p>
        </w:tc>
      </w:tr>
      <w:tr w:rsidR="00652DAA" w:rsidRPr="003B1A68" w14:paraId="74EF7EDE" w14:textId="77777777" w:rsidTr="00A101C8"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D9CA7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Domain Model</w:t>
            </w:r>
          </w:p>
        </w:tc>
      </w:tr>
      <w:tr w:rsidR="00652DAA" w:rsidRPr="003B1A68" w14:paraId="799490D7" w14:textId="77777777" w:rsidTr="00A101C8"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30070" w14:textId="77777777" w:rsidR="00652DAA" w:rsidRPr="003B1A68" w:rsidRDefault="00652DAA" w:rsidP="00652DAA">
            <w:pPr>
              <w:numPr>
                <w:ilvl w:val="0"/>
                <w:numId w:val="25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Order aggregate</w:t>
            </w:r>
          </w:p>
        </w:tc>
      </w:tr>
      <w:tr w:rsidR="00652DAA" w:rsidRPr="003B1A68" w14:paraId="445535D3" w14:textId="77777777" w:rsidTr="00A101C8">
        <w:tc>
          <w:tcPr>
            <w:tcW w:w="0" w:type="auto"/>
            <w:gridSpan w:val="4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5853C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  <w:lang w:eastAsia="en-AU"/>
              </w:rPr>
              <w:t>Dependencies</w:t>
            </w:r>
          </w:p>
        </w:tc>
      </w:tr>
      <w:tr w:rsidR="00652DAA" w:rsidRPr="003B1A68" w14:paraId="1A668279" w14:textId="77777777" w:rsidTr="00A101C8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EB021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Invokes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7989D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Subscribes to</w:t>
            </w:r>
          </w:p>
        </w:tc>
      </w:tr>
      <w:tr w:rsidR="00652DAA" w:rsidRPr="003B1A68" w14:paraId="43BDB251" w14:textId="77777777" w:rsidTr="00A101C8"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821B7" w14:textId="77777777" w:rsidR="00652DAA" w:rsidRPr="003B1A68" w:rsidRDefault="00652DAA" w:rsidP="00652DAA">
            <w:pPr>
              <w:numPr>
                <w:ilvl w:val="0"/>
                <w:numId w:val="26"/>
              </w:numPr>
              <w:spacing w:before="240"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None</w:t>
            </w:r>
          </w:p>
        </w:tc>
        <w:tc>
          <w:tcPr>
            <w:tcW w:w="0" w:type="auto"/>
            <w:gridSpan w:val="2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24770" w14:textId="77777777" w:rsidR="00652DAA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Users</w:t>
            </w:r>
            <w:r w:rsidRPr="003B1A68"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 xml:space="preserve"> Service</w:t>
            </w:r>
          </w:p>
          <w:p w14:paraId="281B8B5A" w14:textId="77777777" w:rsidR="00652DAA" w:rsidRPr="003B1A68" w:rsidRDefault="00652DAA" w:rsidP="00A101C8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</w:pPr>
            <w:r>
              <w:rPr>
                <w:rFonts w:ascii="Segoe UI" w:hAnsi="Segoe UI" w:cs="Segoe UI"/>
                <w:color w:val="24292E"/>
                <w:sz w:val="24"/>
                <w:szCs w:val="24"/>
                <w:lang w:eastAsia="en-AU"/>
              </w:rPr>
              <w:t>Accounts Service</w:t>
            </w:r>
          </w:p>
        </w:tc>
      </w:tr>
    </w:tbl>
    <w:p w14:paraId="5F6EB739" w14:textId="77777777" w:rsidR="00652DAA" w:rsidRDefault="00652DAA" w:rsidP="00652DAA"/>
    <w:p w14:paraId="3577F1D4" w14:textId="77777777" w:rsidR="00652DAA" w:rsidRDefault="00652DAA" w:rsidP="00652DAA"/>
    <w:p w14:paraId="55852FFA" w14:textId="77777777" w:rsidR="00652DAA" w:rsidRDefault="00652DAA" w:rsidP="00652DAA">
      <w:r>
        <w:t>Notes</w:t>
      </w:r>
    </w:p>
    <w:p w14:paraId="718E5B1D" w14:textId="5FB397CC" w:rsidR="00652DAA" w:rsidRDefault="00652DAA" w:rsidP="00652DAA">
      <w:r>
        <w:lastRenderedPageBreak/>
        <w:t xml:space="preserve">When sending a message to a client, logo’s and </w:t>
      </w:r>
      <w:proofErr w:type="spellStart"/>
      <w:r>
        <w:t>colours</w:t>
      </w:r>
      <w:proofErr w:type="spellEnd"/>
      <w:r>
        <w:t xml:space="preserve"> will be derived from either the first parent dealer account that has ‘while label’ settings enabled or if none do then the default </w:t>
      </w:r>
      <w:proofErr w:type="spellStart"/>
      <w:r w:rsidR="002537D9">
        <w:t>GiacomoRepo</w:t>
      </w:r>
      <w:proofErr w:type="spellEnd"/>
      <w:r>
        <w:t xml:space="preserve"> schema.</w:t>
      </w:r>
    </w:p>
    <w:p w14:paraId="7D4A6ACE" w14:textId="29D879B6" w:rsidR="00652DAA" w:rsidRDefault="00652DAA" w:rsidP="00652DAA">
      <w:r>
        <w:t xml:space="preserve">When sending a message to a client the smtp gateways will be derived from either the first parent dealer account that has a ‘while label’ SMTP gateway setting enabled or if none do then the default </w:t>
      </w:r>
      <w:proofErr w:type="spellStart"/>
      <w:r w:rsidR="002537D9">
        <w:t>GiacomoRepo</w:t>
      </w:r>
      <w:proofErr w:type="spellEnd"/>
      <w:r>
        <w:t xml:space="preserve"> gateway. (Office 365 at this stage).</w:t>
      </w:r>
    </w:p>
    <w:p w14:paraId="2AF06A08" w14:textId="77777777" w:rsidR="00652DAA" w:rsidRDefault="00652DAA" w:rsidP="00652DAA">
      <w:r>
        <w:t xml:space="preserve">This is currently configured as a REST POST call which is not 100% </w:t>
      </w:r>
      <w:proofErr w:type="spellStart"/>
      <w:r>
        <w:t>optimised</w:t>
      </w:r>
      <w:proofErr w:type="spellEnd"/>
      <w:r>
        <w:t xml:space="preserve"> microservice but having an event queue with links to temporary blobs also breaks the microservice design of data modelling.</w:t>
      </w:r>
    </w:p>
    <w:p w14:paraId="64207EDC" w14:textId="77777777" w:rsidR="00652DAA" w:rsidRDefault="00652DAA" w:rsidP="00652DAA"/>
    <w:p w14:paraId="4DAFA27A" w14:textId="77777777" w:rsidR="00652DAA" w:rsidRDefault="00652DAA" w:rsidP="00652DAA">
      <w:r>
        <w:t>Send by</w:t>
      </w:r>
    </w:p>
    <w:p w14:paraId="65F8F304" w14:textId="77777777" w:rsidR="00652DAA" w:rsidRDefault="00652DAA" w:rsidP="00652DAA">
      <w:proofErr w:type="spellStart"/>
      <w:r>
        <w:t>Userid</w:t>
      </w:r>
      <w:proofErr w:type="spellEnd"/>
    </w:p>
    <w:p w14:paraId="1A8FD259" w14:textId="77777777" w:rsidR="00652DAA" w:rsidRDefault="00652DAA" w:rsidP="00652DAA">
      <w:r>
        <w:t>Account/role e.g. owner</w:t>
      </w:r>
    </w:p>
    <w:p w14:paraId="1A855768" w14:textId="77777777" w:rsidR="00652DAA" w:rsidRDefault="00652DAA" w:rsidP="00652DAA"/>
    <w:p w14:paraId="0876F7AB" w14:textId="77777777" w:rsidR="00652DAA" w:rsidRDefault="00652DAA" w:rsidP="00652DAA"/>
    <w:p w14:paraId="57080827" w14:textId="77777777" w:rsidR="00652DAA" w:rsidRDefault="00652DAA" w:rsidP="00652DAA"/>
    <w:p w14:paraId="6A2DA060" w14:textId="77777777" w:rsidR="00652DAA" w:rsidRPr="00CE20A7" w:rsidRDefault="00652DAA" w:rsidP="00652DAA">
      <w:pPr>
        <w:shd w:val="clear" w:color="auto" w:fill="FFFFFF"/>
        <w:spacing w:before="450" w:after="450"/>
        <w:outlineLvl w:val="3"/>
        <w:rPr>
          <w:rFonts w:ascii="Helvetica" w:hAnsi="Helvetica" w:cs="Helvetica"/>
          <w:color w:val="444444"/>
          <w:sz w:val="27"/>
          <w:szCs w:val="27"/>
          <w:lang w:eastAsia="en-AU"/>
        </w:rPr>
      </w:pPr>
      <w:r w:rsidRPr="00CE20A7">
        <w:rPr>
          <w:rFonts w:ascii="Helvetica" w:hAnsi="Helvetica" w:cs="Helvetica"/>
          <w:color w:val="444444"/>
          <w:sz w:val="27"/>
          <w:szCs w:val="27"/>
          <w:lang w:eastAsia="en-AU"/>
        </w:rPr>
        <w:t>Params:</w:t>
      </w:r>
    </w:p>
    <w:p w14:paraId="736E6567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 xml:space="preserve">template -- </w:t>
      </w:r>
      <w:proofErr w:type="spellStart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Template</w:t>
      </w:r>
      <w:proofErr w:type="spellEnd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 xml:space="preserve"> ID to send</w:t>
      </w:r>
    </w:p>
    <w:p w14:paraId="6D351B26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recipient</w:t>
      </w:r>
    </w:p>
    <w:p w14:paraId="295F6F07" w14:textId="77777777" w:rsidR="00652DAA" w:rsidRPr="00CE20A7" w:rsidRDefault="00652DAA" w:rsidP="00652DAA">
      <w:pPr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address -- The recipient's email address</w:t>
      </w:r>
    </w:p>
    <w:p w14:paraId="4D331A83" w14:textId="77777777" w:rsidR="00652DAA" w:rsidRPr="00CE20A7" w:rsidRDefault="00652DAA" w:rsidP="00652DAA">
      <w:pPr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name (optional) -- The recipient's name</w:t>
      </w:r>
    </w:p>
    <w:p w14:paraId="3C8CEB8E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cc (optional) -- An array of CC recipients, of the format {"address":"cc@email.com"}</w:t>
      </w:r>
    </w:p>
    <w:p w14:paraId="053589DF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bcc (optional) -- An array of BCC recipients, of the format {"address":"bcc@email.com"}</w:t>
      </w:r>
    </w:p>
    <w:p w14:paraId="71F6D6F9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sender (optional)</w:t>
      </w:r>
    </w:p>
    <w:p w14:paraId="25A1F9AE" w14:textId="77777777" w:rsidR="00652DAA" w:rsidRPr="00CE20A7" w:rsidRDefault="00652DAA" w:rsidP="00652DAA">
      <w:pPr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address -- The sender's email address</w:t>
      </w:r>
    </w:p>
    <w:p w14:paraId="51F45F5A" w14:textId="77777777" w:rsidR="00652DAA" w:rsidRPr="00CE20A7" w:rsidRDefault="00652DAA" w:rsidP="00652DAA">
      <w:pPr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proofErr w:type="spellStart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reply_to</w:t>
      </w:r>
      <w:proofErr w:type="spellEnd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 xml:space="preserve"> -- The sender's reply-to address</w:t>
      </w:r>
    </w:p>
    <w:p w14:paraId="26FAE30D" w14:textId="77777777" w:rsidR="00652DAA" w:rsidRPr="00CE20A7" w:rsidRDefault="00652DAA" w:rsidP="00652DAA">
      <w:pPr>
        <w:numPr>
          <w:ilvl w:val="1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name -- The sender's name</w:t>
      </w:r>
    </w:p>
    <w:p w14:paraId="01E53E05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proofErr w:type="spellStart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template_data</w:t>
      </w:r>
      <w:proofErr w:type="spellEnd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 xml:space="preserve"> (optional) -- Object containing email template data (maximum 128KB)</w:t>
      </w:r>
    </w:p>
    <w:p w14:paraId="5289068E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tags (optional) -- Array of tags (as strings). </w:t>
      </w:r>
      <w:r w:rsidRPr="00CE20A7">
        <w:rPr>
          <w:rFonts w:ascii="Helvetica" w:hAnsi="Helvetica" w:cs="Helvetica"/>
          <w:i/>
          <w:iCs/>
          <w:color w:val="444444"/>
          <w:sz w:val="21"/>
          <w:szCs w:val="21"/>
          <w:lang w:eastAsia="en-AU"/>
        </w:rPr>
        <w:t>Tags are passed to your ESP as Categories, Tags, etc.</w:t>
      </w:r>
    </w:p>
    <w:p w14:paraId="6DCD4D07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headers (optional) -- Object contain SMTP headers to be included with the email</w:t>
      </w:r>
    </w:p>
    <w:p w14:paraId="7810F568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inline (optional) -- Inline attachment object (see example)</w:t>
      </w:r>
    </w:p>
    <w:p w14:paraId="3DA39E54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files (optional) -- List of file attachments (combined maximum 7MB, see example)</w:t>
      </w:r>
    </w:p>
    <w:p w14:paraId="48FDC69F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proofErr w:type="spellStart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esp_account</w:t>
      </w:r>
      <w:proofErr w:type="spellEnd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 xml:space="preserve"> (optional) -- ID of the ESP Account to send this email through. ex: esp_1a2b3c4d5e</w:t>
      </w:r>
    </w:p>
    <w:p w14:paraId="4AB98DE3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locale (optional) -- Template locale to send (</w:t>
      </w:r>
      <w:proofErr w:type="spellStart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ie</w:t>
      </w:r>
      <w:proofErr w:type="spellEnd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 xml:space="preserve">: </w:t>
      </w:r>
      <w:proofErr w:type="spellStart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en</w:t>
      </w:r>
      <w:proofErr w:type="spellEnd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-US)</w:t>
      </w:r>
    </w:p>
    <w:p w14:paraId="4B852C49" w14:textId="77777777" w:rsidR="00652DAA" w:rsidRPr="00CE20A7" w:rsidRDefault="00652DAA" w:rsidP="00652DAA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444444"/>
          <w:sz w:val="21"/>
          <w:szCs w:val="21"/>
          <w:lang w:eastAsia="en-AU"/>
        </w:rPr>
      </w:pPr>
      <w:proofErr w:type="spellStart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>version_name</w:t>
      </w:r>
      <w:proofErr w:type="spellEnd"/>
      <w:r w:rsidRPr="00CE20A7">
        <w:rPr>
          <w:rFonts w:ascii="Helvetica" w:hAnsi="Helvetica" w:cs="Helvetica"/>
          <w:color w:val="444444"/>
          <w:sz w:val="21"/>
          <w:szCs w:val="21"/>
          <w:lang w:eastAsia="en-AU"/>
        </w:rPr>
        <w:t xml:space="preserve"> (optional) -- Name of the template version to send (overrides A/B tests)</w:t>
      </w:r>
    </w:p>
    <w:p w14:paraId="4F00B8CC" w14:textId="77777777" w:rsidR="00652DAA" w:rsidRPr="00CE20A7" w:rsidRDefault="00652DAA" w:rsidP="00652DAA">
      <w:pPr>
        <w:shd w:val="clear" w:color="auto" w:fill="FFFFFF"/>
        <w:spacing w:before="450" w:after="450"/>
        <w:outlineLvl w:val="3"/>
        <w:rPr>
          <w:rFonts w:ascii="Helvetica" w:hAnsi="Helvetica" w:cs="Helvetica"/>
          <w:color w:val="444444"/>
          <w:sz w:val="27"/>
          <w:szCs w:val="27"/>
          <w:lang w:eastAsia="en-AU"/>
        </w:rPr>
      </w:pPr>
      <w:r w:rsidRPr="00CE20A7">
        <w:rPr>
          <w:rFonts w:ascii="Helvetica" w:hAnsi="Helvetica" w:cs="Helvetica"/>
          <w:color w:val="444444"/>
          <w:sz w:val="27"/>
          <w:szCs w:val="27"/>
          <w:lang w:eastAsia="en-AU"/>
        </w:rPr>
        <w:t>Sample Request:</w:t>
      </w:r>
    </w:p>
    <w:p w14:paraId="69BE4080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>{</w:t>
      </w:r>
    </w:p>
    <w:p w14:paraId="42BD58E6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"template": </w:t>
      </w:r>
      <w:r w:rsidRPr="00CE20A7">
        <w:rPr>
          <w:rFonts w:ascii="Consolas" w:hAnsi="Consolas" w:cs="Courier New"/>
          <w:color w:val="F7931D"/>
          <w:lang w:eastAsia="en-AU"/>
        </w:rPr>
        <w:t>"tem_A5RHVP6CnRbS34UysLjYHx"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750846B2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"recipient": {</w:t>
      </w:r>
    </w:p>
    <w:p w14:paraId="598CFE05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lastRenderedPageBreak/>
        <w:t xml:space="preserve">        "name": </w:t>
      </w:r>
      <w:r w:rsidRPr="00CE20A7">
        <w:rPr>
          <w:rFonts w:ascii="Consolas" w:hAnsi="Consolas" w:cs="Courier New"/>
          <w:color w:val="F7931D"/>
          <w:lang w:eastAsia="en-AU"/>
        </w:rPr>
        <w:t>"John"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10F9DA44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"address": </w:t>
      </w:r>
      <w:r w:rsidRPr="00CE20A7">
        <w:rPr>
          <w:rFonts w:ascii="Consolas" w:hAnsi="Consolas" w:cs="Courier New"/>
          <w:color w:val="F7931D"/>
          <w:lang w:eastAsia="en-AU"/>
        </w:rPr>
        <w:t>"user@email.com"</w:t>
      </w:r>
    </w:p>
    <w:p w14:paraId="5C370B03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},</w:t>
      </w:r>
    </w:p>
    <w:p w14:paraId="46AE67A7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</w:t>
      </w:r>
      <w:proofErr w:type="spellStart"/>
      <w:r w:rsidRPr="00CE20A7">
        <w:rPr>
          <w:rFonts w:ascii="Consolas" w:hAnsi="Consolas" w:cs="Courier New"/>
          <w:color w:val="CCCCCC"/>
          <w:lang w:eastAsia="en-AU"/>
        </w:rPr>
        <w:t>template_data</w:t>
      </w:r>
      <w:proofErr w:type="spellEnd"/>
      <w:r w:rsidRPr="00CE20A7">
        <w:rPr>
          <w:rFonts w:ascii="Consolas" w:hAnsi="Consolas" w:cs="Courier New"/>
          <w:color w:val="CCCCCC"/>
          <w:lang w:eastAsia="en-AU"/>
        </w:rPr>
        <w:t xml:space="preserve">": </w:t>
      </w:r>
      <w:proofErr w:type="gramStart"/>
      <w:r w:rsidRPr="00CE20A7">
        <w:rPr>
          <w:rFonts w:ascii="Consolas" w:hAnsi="Consolas" w:cs="Courier New"/>
          <w:color w:val="CCCCCC"/>
          <w:lang w:eastAsia="en-AU"/>
        </w:rPr>
        <w:t>{ "</w:t>
      </w:r>
      <w:proofErr w:type="gramEnd"/>
      <w:r w:rsidRPr="00CE20A7">
        <w:rPr>
          <w:rFonts w:ascii="Consolas" w:hAnsi="Consolas" w:cs="Courier New"/>
          <w:color w:val="CCCCCC"/>
          <w:lang w:eastAsia="en-AU"/>
        </w:rPr>
        <w:t xml:space="preserve">amount": </w:t>
      </w:r>
      <w:r w:rsidRPr="00CE20A7">
        <w:rPr>
          <w:rFonts w:ascii="Consolas" w:hAnsi="Consolas" w:cs="Courier New"/>
          <w:color w:val="F7931D"/>
          <w:lang w:eastAsia="en-AU"/>
        </w:rPr>
        <w:t>"$12.00"</w:t>
      </w:r>
      <w:r w:rsidRPr="00CE20A7">
        <w:rPr>
          <w:rFonts w:ascii="Consolas" w:hAnsi="Consolas" w:cs="Courier New"/>
          <w:color w:val="CCCCCC"/>
          <w:lang w:eastAsia="en-AU"/>
        </w:rPr>
        <w:t xml:space="preserve"> },</w:t>
      </w:r>
    </w:p>
    <w:p w14:paraId="2BCB4B49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"cc": [</w:t>
      </w:r>
    </w:p>
    <w:p w14:paraId="3113EC4A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{"address": </w:t>
      </w:r>
      <w:r w:rsidRPr="00CE20A7">
        <w:rPr>
          <w:rFonts w:ascii="Consolas" w:hAnsi="Consolas" w:cs="Courier New"/>
          <w:color w:val="F7931D"/>
          <w:lang w:eastAsia="en-AU"/>
        </w:rPr>
        <w:t>"cc_one@email.com"</w:t>
      </w:r>
      <w:r w:rsidRPr="00CE20A7">
        <w:rPr>
          <w:rFonts w:ascii="Consolas" w:hAnsi="Consolas" w:cs="Courier New"/>
          <w:color w:val="CCCCCC"/>
          <w:lang w:eastAsia="en-AU"/>
        </w:rPr>
        <w:t>},</w:t>
      </w:r>
    </w:p>
    <w:p w14:paraId="645C9245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{"address": </w:t>
      </w:r>
      <w:r w:rsidRPr="00CE20A7">
        <w:rPr>
          <w:rFonts w:ascii="Consolas" w:hAnsi="Consolas" w:cs="Courier New"/>
          <w:color w:val="F7931D"/>
          <w:lang w:eastAsia="en-AU"/>
        </w:rPr>
        <w:t>"cc_two@email.com"</w:t>
      </w:r>
      <w:r w:rsidRPr="00CE20A7">
        <w:rPr>
          <w:rFonts w:ascii="Consolas" w:hAnsi="Consolas" w:cs="Courier New"/>
          <w:color w:val="CCCCCC"/>
          <w:lang w:eastAsia="en-AU"/>
        </w:rPr>
        <w:t>}</w:t>
      </w:r>
    </w:p>
    <w:p w14:paraId="4E645488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],</w:t>
      </w:r>
    </w:p>
    <w:p w14:paraId="7A0BBBB8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"bcc": [</w:t>
      </w:r>
    </w:p>
    <w:p w14:paraId="2F2D8BA3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{"address": </w:t>
      </w:r>
      <w:r w:rsidRPr="00CE20A7">
        <w:rPr>
          <w:rFonts w:ascii="Consolas" w:hAnsi="Consolas" w:cs="Courier New"/>
          <w:color w:val="F7931D"/>
          <w:lang w:eastAsia="en-AU"/>
        </w:rPr>
        <w:t>"bcc_one@email.com"</w:t>
      </w:r>
      <w:r w:rsidRPr="00CE20A7">
        <w:rPr>
          <w:rFonts w:ascii="Consolas" w:hAnsi="Consolas" w:cs="Courier New"/>
          <w:color w:val="CCCCCC"/>
          <w:lang w:eastAsia="en-AU"/>
        </w:rPr>
        <w:t>},</w:t>
      </w:r>
    </w:p>
    <w:p w14:paraId="0152C78E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{"address": </w:t>
      </w:r>
      <w:r w:rsidRPr="00CE20A7">
        <w:rPr>
          <w:rFonts w:ascii="Consolas" w:hAnsi="Consolas" w:cs="Courier New"/>
          <w:color w:val="F7931D"/>
          <w:lang w:eastAsia="en-AU"/>
        </w:rPr>
        <w:t>"bcc_two@email.com"</w:t>
      </w:r>
      <w:r w:rsidRPr="00CE20A7">
        <w:rPr>
          <w:rFonts w:ascii="Consolas" w:hAnsi="Consolas" w:cs="Courier New"/>
          <w:color w:val="CCCCCC"/>
          <w:lang w:eastAsia="en-AU"/>
        </w:rPr>
        <w:t>}</w:t>
      </w:r>
    </w:p>
    <w:p w14:paraId="5FBE562B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],</w:t>
      </w:r>
    </w:p>
    <w:p w14:paraId="23FCA9AF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"sender": {</w:t>
      </w:r>
    </w:p>
    <w:p w14:paraId="2F065965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"name": </w:t>
      </w:r>
      <w:r w:rsidRPr="00CE20A7">
        <w:rPr>
          <w:rFonts w:ascii="Consolas" w:hAnsi="Consolas" w:cs="Courier New"/>
          <w:color w:val="F7931D"/>
          <w:lang w:eastAsia="en-AU"/>
        </w:rPr>
        <w:t>"Company"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21A041B9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"address": </w:t>
      </w:r>
      <w:r w:rsidRPr="00CE20A7">
        <w:rPr>
          <w:rFonts w:ascii="Consolas" w:hAnsi="Consolas" w:cs="Courier New"/>
          <w:color w:val="F7931D"/>
          <w:lang w:eastAsia="en-AU"/>
        </w:rPr>
        <w:t>"company@company.com"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1C061B5E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</w:t>
      </w:r>
      <w:proofErr w:type="spellStart"/>
      <w:r w:rsidRPr="00CE20A7">
        <w:rPr>
          <w:rFonts w:ascii="Consolas" w:hAnsi="Consolas" w:cs="Courier New"/>
          <w:color w:val="CCCCCC"/>
          <w:lang w:eastAsia="en-AU"/>
        </w:rPr>
        <w:t>reply_to</w:t>
      </w:r>
      <w:proofErr w:type="spellEnd"/>
      <w:r w:rsidRPr="00CE20A7">
        <w:rPr>
          <w:rFonts w:ascii="Consolas" w:hAnsi="Consolas" w:cs="Courier New"/>
          <w:color w:val="CCCCCC"/>
          <w:lang w:eastAsia="en-AU"/>
        </w:rPr>
        <w:t xml:space="preserve">": </w:t>
      </w:r>
      <w:r w:rsidRPr="00CE20A7">
        <w:rPr>
          <w:rFonts w:ascii="Consolas" w:hAnsi="Consolas" w:cs="Courier New"/>
          <w:color w:val="F7931D"/>
          <w:lang w:eastAsia="en-AU"/>
        </w:rPr>
        <w:t>"info@company.com"</w:t>
      </w:r>
    </w:p>
    <w:p w14:paraId="3154B1BA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},</w:t>
      </w:r>
    </w:p>
    <w:p w14:paraId="1932F87A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"tags": [</w:t>
      </w:r>
    </w:p>
    <w:p w14:paraId="537313DF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</w:t>
      </w:r>
      <w:r w:rsidRPr="00CE20A7">
        <w:rPr>
          <w:rFonts w:ascii="Consolas" w:hAnsi="Consolas" w:cs="Courier New"/>
          <w:color w:val="F7931D"/>
          <w:lang w:eastAsia="en-AU"/>
        </w:rPr>
        <w:t>"tag1"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00CE2AA8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</w:t>
      </w:r>
      <w:r w:rsidRPr="00CE20A7">
        <w:rPr>
          <w:rFonts w:ascii="Consolas" w:hAnsi="Consolas" w:cs="Courier New"/>
          <w:color w:val="F7931D"/>
          <w:lang w:eastAsia="en-AU"/>
        </w:rPr>
        <w:t>"tag2"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00471DF1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</w:t>
      </w:r>
      <w:r w:rsidRPr="00CE20A7">
        <w:rPr>
          <w:rFonts w:ascii="Consolas" w:hAnsi="Consolas" w:cs="Courier New"/>
          <w:color w:val="F7931D"/>
          <w:lang w:eastAsia="en-AU"/>
        </w:rPr>
        <w:t>"tag3"</w:t>
      </w:r>
    </w:p>
    <w:p w14:paraId="43544ECA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],</w:t>
      </w:r>
    </w:p>
    <w:p w14:paraId="145F6F1E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"headers": {</w:t>
      </w:r>
    </w:p>
    <w:p w14:paraId="2C3683CD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lastRenderedPageBreak/>
        <w:t xml:space="preserve">        "X-HEADER-ONE": </w:t>
      </w:r>
      <w:r w:rsidRPr="00CE20A7">
        <w:rPr>
          <w:rFonts w:ascii="Consolas" w:hAnsi="Consolas" w:cs="Courier New"/>
          <w:color w:val="F7931D"/>
          <w:lang w:eastAsia="en-AU"/>
        </w:rPr>
        <w:t>"header-value"</w:t>
      </w:r>
    </w:p>
    <w:p w14:paraId="426B2843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},</w:t>
      </w:r>
    </w:p>
    <w:p w14:paraId="23F4758C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"inline": {</w:t>
      </w:r>
    </w:p>
    <w:p w14:paraId="744E4237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"id": </w:t>
      </w:r>
      <w:r w:rsidRPr="00CE20A7">
        <w:rPr>
          <w:rFonts w:ascii="Consolas" w:hAnsi="Consolas" w:cs="Courier New"/>
          <w:color w:val="F7931D"/>
          <w:lang w:eastAsia="en-AU"/>
        </w:rPr>
        <w:t>"cat.png"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794F2752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"data": </w:t>
      </w:r>
      <w:r w:rsidRPr="00CE20A7">
        <w:rPr>
          <w:rFonts w:ascii="Consolas" w:hAnsi="Consolas" w:cs="Courier New"/>
          <w:color w:val="F7931D"/>
          <w:lang w:eastAsia="en-AU"/>
        </w:rPr>
        <w:t>"{BASE_64_ENCODED_FILE_DATA}"</w:t>
      </w:r>
    </w:p>
    <w:p w14:paraId="6CA471FE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},</w:t>
      </w:r>
    </w:p>
    <w:p w14:paraId="7BB60B31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"files": [</w:t>
      </w:r>
    </w:p>
    <w:p w14:paraId="11D842A0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{</w:t>
      </w:r>
    </w:p>
    <w:p w14:paraId="3080B64A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    "id": </w:t>
      </w:r>
      <w:r w:rsidRPr="00CE20A7">
        <w:rPr>
          <w:rFonts w:ascii="Consolas" w:hAnsi="Consolas" w:cs="Courier New"/>
          <w:color w:val="F7931D"/>
          <w:lang w:eastAsia="en-AU"/>
        </w:rPr>
        <w:t>"doc.txt"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54DDF745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    "data": </w:t>
      </w:r>
      <w:r w:rsidRPr="00CE20A7">
        <w:rPr>
          <w:rFonts w:ascii="Consolas" w:hAnsi="Consolas" w:cs="Courier New"/>
          <w:color w:val="F7931D"/>
          <w:lang w:eastAsia="en-AU"/>
        </w:rPr>
        <w:t>"{BASE_64_ENCODED_FILE_DATA}"</w:t>
      </w:r>
    </w:p>
    <w:p w14:paraId="6263E95B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},</w:t>
      </w:r>
    </w:p>
    <w:p w14:paraId="2DFC395A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{</w:t>
      </w:r>
    </w:p>
    <w:p w14:paraId="4030FDBF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    "id": </w:t>
      </w:r>
      <w:r w:rsidRPr="00CE20A7">
        <w:rPr>
          <w:rFonts w:ascii="Consolas" w:hAnsi="Consolas" w:cs="Courier New"/>
          <w:color w:val="F7931D"/>
          <w:lang w:eastAsia="en-AU"/>
        </w:rPr>
        <w:t>"stuff.zip"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3283703D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    "data": </w:t>
      </w:r>
      <w:r w:rsidRPr="00CE20A7">
        <w:rPr>
          <w:rFonts w:ascii="Consolas" w:hAnsi="Consolas" w:cs="Courier New"/>
          <w:color w:val="F7931D"/>
          <w:lang w:eastAsia="en-AU"/>
        </w:rPr>
        <w:t>"{BASE_64_ENCODED_FILE_DATA}"</w:t>
      </w:r>
    </w:p>
    <w:p w14:paraId="7775A48E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}</w:t>
      </w:r>
    </w:p>
    <w:p w14:paraId="7736D7F7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],</w:t>
      </w:r>
    </w:p>
    <w:p w14:paraId="0E080CA7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"locale": </w:t>
      </w:r>
      <w:r w:rsidRPr="00CE20A7">
        <w:rPr>
          <w:rFonts w:ascii="Consolas" w:hAnsi="Consolas" w:cs="Courier New"/>
          <w:color w:val="F7931D"/>
          <w:lang w:eastAsia="en-AU"/>
        </w:rPr>
        <w:t>"</w:t>
      </w:r>
      <w:proofErr w:type="spellStart"/>
      <w:r w:rsidRPr="00CE20A7">
        <w:rPr>
          <w:rFonts w:ascii="Consolas" w:hAnsi="Consolas" w:cs="Courier New"/>
          <w:color w:val="F7931D"/>
          <w:lang w:eastAsia="en-AU"/>
        </w:rPr>
        <w:t>en</w:t>
      </w:r>
      <w:proofErr w:type="spellEnd"/>
      <w:r w:rsidRPr="00CE20A7">
        <w:rPr>
          <w:rFonts w:ascii="Consolas" w:hAnsi="Consolas" w:cs="Courier New"/>
          <w:color w:val="F7931D"/>
          <w:lang w:eastAsia="en-AU"/>
        </w:rPr>
        <w:t>-US"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65DA2820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</w:t>
      </w:r>
      <w:proofErr w:type="spellStart"/>
      <w:r w:rsidRPr="00CE20A7">
        <w:rPr>
          <w:rFonts w:ascii="Consolas" w:hAnsi="Consolas" w:cs="Courier New"/>
          <w:color w:val="CCCCCC"/>
          <w:lang w:eastAsia="en-AU"/>
        </w:rPr>
        <w:t>esp_account</w:t>
      </w:r>
      <w:proofErr w:type="spellEnd"/>
      <w:r w:rsidRPr="00CE20A7">
        <w:rPr>
          <w:rFonts w:ascii="Consolas" w:hAnsi="Consolas" w:cs="Courier New"/>
          <w:color w:val="CCCCCC"/>
          <w:lang w:eastAsia="en-AU"/>
        </w:rPr>
        <w:t xml:space="preserve">": </w:t>
      </w:r>
      <w:r w:rsidRPr="00CE20A7">
        <w:rPr>
          <w:rFonts w:ascii="Consolas" w:hAnsi="Consolas" w:cs="Courier New"/>
          <w:color w:val="F7931D"/>
          <w:lang w:eastAsia="en-AU"/>
        </w:rPr>
        <w:t>"esp_1a2b3c4d5e"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7D423C12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</w:t>
      </w:r>
      <w:proofErr w:type="spellStart"/>
      <w:r w:rsidRPr="00CE20A7">
        <w:rPr>
          <w:rFonts w:ascii="Consolas" w:hAnsi="Consolas" w:cs="Courier New"/>
          <w:color w:val="CCCCCC"/>
          <w:lang w:eastAsia="en-AU"/>
        </w:rPr>
        <w:t>version_name</w:t>
      </w:r>
      <w:proofErr w:type="spellEnd"/>
      <w:r w:rsidRPr="00CE20A7">
        <w:rPr>
          <w:rFonts w:ascii="Consolas" w:hAnsi="Consolas" w:cs="Courier New"/>
          <w:color w:val="CCCCCC"/>
          <w:lang w:eastAsia="en-AU"/>
        </w:rPr>
        <w:t xml:space="preserve">": </w:t>
      </w:r>
      <w:r w:rsidRPr="00CE20A7">
        <w:rPr>
          <w:rFonts w:ascii="Consolas" w:hAnsi="Consolas" w:cs="Courier New"/>
          <w:color w:val="F7931D"/>
          <w:lang w:eastAsia="en-AU"/>
        </w:rPr>
        <w:t>"Version Name"</w:t>
      </w:r>
    </w:p>
    <w:p w14:paraId="710786AE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>}</w:t>
      </w:r>
    </w:p>
    <w:p w14:paraId="48C6C310" w14:textId="77777777" w:rsidR="00652DAA" w:rsidRPr="00CE20A7" w:rsidRDefault="00652DAA" w:rsidP="00652DAA">
      <w:pPr>
        <w:shd w:val="clear" w:color="auto" w:fill="FFFFFF"/>
        <w:spacing w:before="450" w:after="450"/>
        <w:outlineLvl w:val="3"/>
        <w:rPr>
          <w:rFonts w:ascii="Helvetica" w:hAnsi="Helvetica" w:cs="Helvetica"/>
          <w:color w:val="444444"/>
          <w:sz w:val="27"/>
          <w:szCs w:val="27"/>
          <w:lang w:eastAsia="en-AU"/>
        </w:rPr>
      </w:pPr>
      <w:r w:rsidRPr="00CE20A7">
        <w:rPr>
          <w:rFonts w:ascii="Helvetica" w:hAnsi="Helvetica" w:cs="Helvetica"/>
          <w:color w:val="444444"/>
          <w:sz w:val="27"/>
          <w:szCs w:val="27"/>
          <w:lang w:eastAsia="en-AU"/>
        </w:rPr>
        <w:t>Sample Response:</w:t>
      </w:r>
    </w:p>
    <w:p w14:paraId="0C360E6A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>{</w:t>
      </w:r>
    </w:p>
    <w:p w14:paraId="10D3A492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"success": </w:t>
      </w:r>
      <w:r w:rsidRPr="00CE20A7">
        <w:rPr>
          <w:rFonts w:ascii="Consolas" w:hAnsi="Consolas" w:cs="Courier New"/>
          <w:color w:val="EEEEEE"/>
          <w:lang w:eastAsia="en-AU"/>
        </w:rPr>
        <w:t>true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225D2106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lastRenderedPageBreak/>
        <w:t xml:space="preserve">    "status": </w:t>
      </w:r>
      <w:r w:rsidRPr="00CE20A7">
        <w:rPr>
          <w:rFonts w:ascii="Consolas" w:hAnsi="Consolas" w:cs="Courier New"/>
          <w:color w:val="F7931D"/>
          <w:lang w:eastAsia="en-AU"/>
        </w:rPr>
        <w:t>"OK"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69C8AE8E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</w:t>
      </w:r>
      <w:proofErr w:type="spellStart"/>
      <w:r w:rsidRPr="00CE20A7">
        <w:rPr>
          <w:rFonts w:ascii="Consolas" w:hAnsi="Consolas" w:cs="Courier New"/>
          <w:color w:val="CCCCCC"/>
          <w:lang w:eastAsia="en-AU"/>
        </w:rPr>
        <w:t>receipt_id</w:t>
      </w:r>
      <w:proofErr w:type="spellEnd"/>
      <w:r w:rsidRPr="00CE20A7">
        <w:rPr>
          <w:rFonts w:ascii="Consolas" w:hAnsi="Consolas" w:cs="Courier New"/>
          <w:color w:val="CCCCCC"/>
          <w:lang w:eastAsia="en-AU"/>
        </w:rPr>
        <w:t xml:space="preserve">": </w:t>
      </w:r>
      <w:r w:rsidRPr="00CE20A7">
        <w:rPr>
          <w:rFonts w:ascii="Consolas" w:hAnsi="Consolas" w:cs="Courier New"/>
          <w:color w:val="F7931D"/>
          <w:lang w:eastAsia="en-AU"/>
        </w:rPr>
        <w:t>"log_asdf1234qwerty"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52DD7373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"email": {</w:t>
      </w:r>
    </w:p>
    <w:p w14:paraId="14A2D1E8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"name": </w:t>
      </w:r>
      <w:r w:rsidRPr="00CE20A7">
        <w:rPr>
          <w:rFonts w:ascii="Consolas" w:hAnsi="Consolas" w:cs="Courier New"/>
          <w:color w:val="F7931D"/>
          <w:lang w:eastAsia="en-AU"/>
        </w:rPr>
        <w:t>"NAME OF EMAIL"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455B5D90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</w:t>
      </w:r>
      <w:proofErr w:type="spellStart"/>
      <w:r w:rsidRPr="00CE20A7">
        <w:rPr>
          <w:rFonts w:ascii="Consolas" w:hAnsi="Consolas" w:cs="Courier New"/>
          <w:color w:val="CCCCCC"/>
          <w:lang w:eastAsia="en-AU"/>
        </w:rPr>
        <w:t>version_name</w:t>
      </w:r>
      <w:proofErr w:type="spellEnd"/>
      <w:r w:rsidRPr="00CE20A7">
        <w:rPr>
          <w:rFonts w:ascii="Consolas" w:hAnsi="Consolas" w:cs="Courier New"/>
          <w:color w:val="CCCCCC"/>
          <w:lang w:eastAsia="en-AU"/>
        </w:rPr>
        <w:t xml:space="preserve">": </w:t>
      </w:r>
      <w:r w:rsidRPr="00CE20A7">
        <w:rPr>
          <w:rFonts w:ascii="Consolas" w:hAnsi="Consolas" w:cs="Courier New"/>
          <w:color w:val="F7931D"/>
          <w:lang w:eastAsia="en-AU"/>
        </w:rPr>
        <w:t>"NAME OF VERSION"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5D214490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"locale": </w:t>
      </w:r>
      <w:r w:rsidRPr="00CE20A7">
        <w:rPr>
          <w:rFonts w:ascii="Consolas" w:hAnsi="Consolas" w:cs="Courier New"/>
          <w:color w:val="F7931D"/>
          <w:lang w:eastAsia="en-AU"/>
        </w:rPr>
        <w:t>"</w:t>
      </w:r>
      <w:proofErr w:type="spellStart"/>
      <w:r w:rsidRPr="00CE20A7">
        <w:rPr>
          <w:rFonts w:ascii="Consolas" w:hAnsi="Consolas" w:cs="Courier New"/>
          <w:color w:val="F7931D"/>
          <w:lang w:eastAsia="en-AU"/>
        </w:rPr>
        <w:t>en</w:t>
      </w:r>
      <w:proofErr w:type="spellEnd"/>
      <w:r w:rsidRPr="00CE20A7">
        <w:rPr>
          <w:rFonts w:ascii="Consolas" w:hAnsi="Consolas" w:cs="Courier New"/>
          <w:color w:val="F7931D"/>
          <w:lang w:eastAsia="en-AU"/>
        </w:rPr>
        <w:t>-US"</w:t>
      </w:r>
    </w:p>
    <w:p w14:paraId="60502DB0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}</w:t>
      </w:r>
    </w:p>
    <w:p w14:paraId="7EF5AFEC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>}</w:t>
      </w:r>
    </w:p>
    <w:p w14:paraId="326ADBA9" w14:textId="77777777" w:rsidR="00652DAA" w:rsidRPr="00CE20A7" w:rsidRDefault="00652DAA" w:rsidP="00652DAA">
      <w:pPr>
        <w:shd w:val="clear" w:color="auto" w:fill="FFFFFF"/>
        <w:spacing w:before="450" w:after="450"/>
        <w:outlineLvl w:val="1"/>
        <w:rPr>
          <w:rFonts w:ascii="Helvetica" w:hAnsi="Helvetica" w:cs="Helvetica"/>
          <w:color w:val="444444"/>
          <w:sz w:val="30"/>
          <w:szCs w:val="30"/>
          <w:lang w:eastAsia="en-AU"/>
        </w:rPr>
      </w:pPr>
      <w:r w:rsidRPr="00CE20A7">
        <w:rPr>
          <w:rFonts w:ascii="Helvetica" w:hAnsi="Helvetica" w:cs="Helvetica"/>
          <w:color w:val="444444"/>
          <w:sz w:val="30"/>
          <w:szCs w:val="30"/>
          <w:lang w:eastAsia="en-AU"/>
        </w:rPr>
        <w:t>Inline Images</w:t>
      </w:r>
    </w:p>
    <w:p w14:paraId="48799DAA" w14:textId="77777777" w:rsidR="00652DAA" w:rsidRPr="00CE20A7" w:rsidRDefault="00652DAA" w:rsidP="00652DAA">
      <w:pPr>
        <w:shd w:val="clear" w:color="auto" w:fill="FFFFFF"/>
        <w:spacing w:before="450" w:after="450"/>
        <w:outlineLvl w:val="3"/>
        <w:rPr>
          <w:rFonts w:ascii="Helvetica" w:hAnsi="Helvetica" w:cs="Helvetica"/>
          <w:color w:val="444444"/>
          <w:sz w:val="27"/>
          <w:szCs w:val="27"/>
          <w:lang w:eastAsia="en-AU"/>
        </w:rPr>
      </w:pPr>
      <w:r w:rsidRPr="00CE20A7">
        <w:rPr>
          <w:rFonts w:ascii="Helvetica" w:hAnsi="Helvetica" w:cs="Helvetica"/>
          <w:color w:val="444444"/>
          <w:sz w:val="27"/>
          <w:szCs w:val="27"/>
          <w:lang w:eastAsia="en-AU"/>
        </w:rPr>
        <w:t>Sample Request Code</w:t>
      </w:r>
    </w:p>
    <w:p w14:paraId="7CA2503B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>{</w:t>
      </w:r>
    </w:p>
    <w:p w14:paraId="79ECE097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"template": </w:t>
      </w:r>
      <w:r w:rsidRPr="00CE20A7">
        <w:rPr>
          <w:rFonts w:ascii="Consolas" w:hAnsi="Consolas" w:cs="Courier New"/>
          <w:color w:val="F7931D"/>
          <w:lang w:eastAsia="en-AU"/>
        </w:rPr>
        <w:t>"tem_9UPo9P7qMr8qHwHvPhDjP6F6f"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0F70F61F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"recipient": {</w:t>
      </w:r>
    </w:p>
    <w:p w14:paraId="7B9EC113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"name": </w:t>
      </w:r>
      <w:r w:rsidRPr="00CE20A7">
        <w:rPr>
          <w:rFonts w:ascii="Consolas" w:hAnsi="Consolas" w:cs="Courier New"/>
          <w:color w:val="F7931D"/>
          <w:lang w:eastAsia="en-AU"/>
        </w:rPr>
        <w:t>"John"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1461F07D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"address": </w:t>
      </w:r>
      <w:r w:rsidRPr="00CE20A7">
        <w:rPr>
          <w:rFonts w:ascii="Consolas" w:hAnsi="Consolas" w:cs="Courier New"/>
          <w:color w:val="F7931D"/>
          <w:lang w:eastAsia="en-AU"/>
        </w:rPr>
        <w:t>"customer@example.com"</w:t>
      </w:r>
    </w:p>
    <w:p w14:paraId="0C53A52F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},</w:t>
      </w:r>
    </w:p>
    <w:p w14:paraId="7FF4B145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"inline": {</w:t>
      </w:r>
    </w:p>
    <w:p w14:paraId="6941A2EB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"id": </w:t>
      </w:r>
      <w:r w:rsidRPr="00CE20A7">
        <w:rPr>
          <w:rFonts w:ascii="Consolas" w:hAnsi="Consolas" w:cs="Courier New"/>
          <w:color w:val="F7931D"/>
          <w:lang w:eastAsia="en-AU"/>
        </w:rPr>
        <w:t>"happy.png"</w:t>
      </w:r>
      <w:r w:rsidRPr="00CE20A7">
        <w:rPr>
          <w:rFonts w:ascii="Consolas" w:hAnsi="Consolas" w:cs="Courier New"/>
          <w:color w:val="CCCCCC"/>
          <w:lang w:eastAsia="en-AU"/>
        </w:rPr>
        <w:t>,</w:t>
      </w:r>
    </w:p>
    <w:p w14:paraId="1613FF25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    "data": </w:t>
      </w:r>
      <w:r w:rsidRPr="00CE20A7">
        <w:rPr>
          <w:rFonts w:ascii="Consolas" w:hAnsi="Consolas" w:cs="Courier New"/>
          <w:color w:val="F7931D"/>
          <w:lang w:eastAsia="en-AU"/>
        </w:rPr>
        <w:t>"iVBORw0KGgoAAAANSUhEUgAAABQAAAAUCAMAAAC6V+0/AAAANlBMVEX1zHX///////70znj31I799eP20YP53qb879P879V/XjXTrWO5lFSgfUbYsWWOazx0Ui+DYjfNsfnyAAAAfUlEQVQYlXWQ2w6AIAxDK3KTIej//6yboiiZfWjGSZaVYlKE000MHvAhmg6dRZN1N1xmPJqXC7oXY+oEGouPrGEYZaq1e2QYZEipe2DoMcgzHBnwB2W90PWk0tblEG1ZWN6oHTojlT2ta9rLHamFp5yph1e/qReiV6eXPOoAcMkDL0/NWToAAAAASUVORK5CYII="</w:t>
      </w:r>
    </w:p>
    <w:p w14:paraId="182FE5E4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 xml:space="preserve">    }</w:t>
      </w:r>
    </w:p>
    <w:p w14:paraId="00931F31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lastRenderedPageBreak/>
        <w:t>}</w:t>
      </w:r>
    </w:p>
    <w:p w14:paraId="27205998" w14:textId="77777777" w:rsidR="00652DAA" w:rsidRPr="00CE20A7" w:rsidRDefault="00652DAA" w:rsidP="00652DAA">
      <w:pPr>
        <w:shd w:val="clear" w:color="auto" w:fill="FFFFFF"/>
        <w:spacing w:before="450" w:after="450"/>
        <w:outlineLvl w:val="3"/>
        <w:rPr>
          <w:rFonts w:ascii="Helvetica" w:hAnsi="Helvetica" w:cs="Helvetica"/>
          <w:color w:val="444444"/>
          <w:sz w:val="27"/>
          <w:szCs w:val="27"/>
          <w:lang w:eastAsia="en-AU"/>
        </w:rPr>
      </w:pPr>
      <w:r w:rsidRPr="00CE20A7">
        <w:rPr>
          <w:rFonts w:ascii="Helvetica" w:hAnsi="Helvetica" w:cs="Helvetica"/>
          <w:color w:val="444444"/>
          <w:sz w:val="27"/>
          <w:szCs w:val="27"/>
          <w:lang w:eastAsia="en-AU"/>
        </w:rPr>
        <w:t>Sample Template Code</w:t>
      </w:r>
    </w:p>
    <w:p w14:paraId="1F19D7F1" w14:textId="77777777" w:rsidR="00652DAA" w:rsidRPr="00CE20A7" w:rsidRDefault="00652DAA" w:rsidP="00652DA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urier New"/>
          <w:color w:val="CCCCCC"/>
          <w:lang w:eastAsia="en-AU"/>
        </w:rPr>
      </w:pPr>
      <w:r w:rsidRPr="00CE20A7">
        <w:rPr>
          <w:rFonts w:ascii="Consolas" w:hAnsi="Consolas" w:cs="Courier New"/>
          <w:color w:val="CCCCCC"/>
          <w:lang w:eastAsia="en-AU"/>
        </w:rPr>
        <w:t>&lt;</w:t>
      </w:r>
      <w:proofErr w:type="spellStart"/>
      <w:r w:rsidRPr="00CE20A7">
        <w:rPr>
          <w:rFonts w:ascii="Consolas" w:hAnsi="Consolas" w:cs="Courier New"/>
          <w:color w:val="CCCCCC"/>
          <w:lang w:eastAsia="en-AU"/>
        </w:rPr>
        <w:t>img</w:t>
      </w:r>
      <w:proofErr w:type="spellEnd"/>
      <w:r w:rsidRPr="00CE20A7">
        <w:rPr>
          <w:rFonts w:ascii="Consolas" w:hAnsi="Consolas" w:cs="Courier New"/>
          <w:color w:val="CCCCCC"/>
          <w:lang w:eastAsia="en-AU"/>
        </w:rPr>
        <w:t xml:space="preserve"> </w:t>
      </w:r>
      <w:proofErr w:type="spellStart"/>
      <w:r w:rsidRPr="00CE20A7">
        <w:rPr>
          <w:rFonts w:ascii="Consolas" w:hAnsi="Consolas" w:cs="Courier New"/>
          <w:color w:val="CCCCCC"/>
          <w:lang w:eastAsia="en-AU"/>
        </w:rPr>
        <w:t>src</w:t>
      </w:r>
      <w:proofErr w:type="spellEnd"/>
      <w:r w:rsidRPr="00CE20A7">
        <w:rPr>
          <w:rFonts w:ascii="Consolas" w:hAnsi="Consolas" w:cs="Courier New"/>
          <w:color w:val="CCCCCC"/>
          <w:lang w:eastAsia="en-AU"/>
        </w:rPr>
        <w:t>="</w:t>
      </w:r>
      <w:proofErr w:type="gramStart"/>
      <w:r w:rsidRPr="00CE20A7">
        <w:rPr>
          <w:rFonts w:ascii="Consolas" w:hAnsi="Consolas" w:cs="Courier New"/>
          <w:color w:val="CCCCCC"/>
          <w:lang w:eastAsia="en-AU"/>
        </w:rPr>
        <w:t>cid:happy.png</w:t>
      </w:r>
      <w:proofErr w:type="gramEnd"/>
      <w:r w:rsidRPr="00CE20A7">
        <w:rPr>
          <w:rFonts w:ascii="Consolas" w:hAnsi="Consolas" w:cs="Courier New"/>
          <w:color w:val="CCCCCC"/>
          <w:lang w:eastAsia="en-AU"/>
        </w:rPr>
        <w:t>" alt="a happy face"&gt;</w:t>
      </w:r>
    </w:p>
    <w:p w14:paraId="3D7DEE9D" w14:textId="77777777" w:rsidR="00652DAA" w:rsidRDefault="00652DAA" w:rsidP="00652DAA"/>
    <w:p w14:paraId="2337C5C1" w14:textId="77777777" w:rsidR="00652DAA" w:rsidRDefault="00652DAA" w:rsidP="00652DAA"/>
    <w:p w14:paraId="2DAA4EA3" w14:textId="77777777" w:rsidR="00652DAA" w:rsidRDefault="00652DAA" w:rsidP="00652DAA"/>
    <w:p w14:paraId="79978EAA" w14:textId="77777777" w:rsidR="00652DAA" w:rsidRDefault="00652DAA" w:rsidP="00652DAA"/>
    <w:p w14:paraId="46490C97" w14:textId="77777777" w:rsidR="00652DAA" w:rsidRDefault="00652DAA" w:rsidP="00652DAA"/>
    <w:p w14:paraId="55504019" w14:textId="77777777" w:rsidR="00174AFD" w:rsidRDefault="00174AFD" w:rsidP="00652DAA">
      <w:pPr>
        <w:numPr>
          <w:ilvl w:val="0"/>
          <w:numId w:val="19"/>
        </w:numPr>
        <w:spacing w:before="100" w:beforeAutospacing="1" w:after="100" w:afterAutospacing="1"/>
      </w:pPr>
    </w:p>
    <w:sectPr w:rsidR="00174AFD" w:rsidSect="00B822A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2D4ED" w14:textId="77777777" w:rsidR="00550E7C" w:rsidRDefault="00550E7C">
      <w:r>
        <w:separator/>
      </w:r>
    </w:p>
  </w:endnote>
  <w:endnote w:type="continuationSeparator" w:id="0">
    <w:p w14:paraId="1159C492" w14:textId="77777777" w:rsidR="00550E7C" w:rsidRDefault="0055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68CBD" w14:textId="77777777" w:rsidR="002537D9" w:rsidRDefault="002537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238C5" w14:textId="77777777" w:rsidR="002B2720" w:rsidRDefault="002B2720"/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74"/>
      <w:gridCol w:w="2431"/>
      <w:gridCol w:w="3833"/>
    </w:tblGrid>
    <w:tr w:rsidR="002B2720" w:rsidRPr="00592087" w14:paraId="47BF1BE0" w14:textId="77777777">
      <w:trPr>
        <w:trHeight w:val="90"/>
      </w:trPr>
      <w:tc>
        <w:tcPr>
          <w:tcW w:w="3474" w:type="dxa"/>
        </w:tcPr>
        <w:p w14:paraId="32089816" w14:textId="7D775843" w:rsidR="002B2720" w:rsidRPr="009B0526" w:rsidRDefault="002B2720" w:rsidP="009B0526">
          <w:pPr>
            <w:ind w:left="0"/>
            <w:rPr>
              <w:caps/>
              <w:sz w:val="16"/>
              <w:szCs w:val="16"/>
            </w:rPr>
          </w:pPr>
          <w:r>
            <w:rPr>
              <w:noProof/>
              <w:sz w:val="16"/>
              <w:szCs w:val="16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0C99F1EB" wp14:editId="08E277ED">
                    <wp:simplePos x="0" y="0"/>
                    <wp:positionH relativeFrom="page">
                      <wp:posOffset>851535</wp:posOffset>
                    </wp:positionH>
                    <wp:positionV relativeFrom="page">
                      <wp:posOffset>8117840</wp:posOffset>
                    </wp:positionV>
                    <wp:extent cx="6035040" cy="888365"/>
                    <wp:effectExtent l="0" t="0" r="22860" b="26035"/>
                    <wp:wrapNone/>
                    <wp:docPr id="16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35040" cy="8883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DECC8C" w14:textId="77777777" w:rsidR="002B2720" w:rsidRPr="00EF5453" w:rsidRDefault="002B2720" w:rsidP="009B0526">
                                <w:pPr>
                                  <w:ind w:left="0"/>
                                  <w:jc w:val="center"/>
                                </w:pPr>
                                <w:r w:rsidRPr="00EF5453">
                                  <w:t>This document is a User-Interface specification</w:t>
                                </w:r>
                              </w:p>
                              <w:p w14:paraId="0E59E6A9" w14:textId="77777777" w:rsidR="002B2720" w:rsidRPr="00EF5453" w:rsidRDefault="002B2720" w:rsidP="009B0526">
                                <w:pPr>
                                  <w:spacing w:before="120" w:after="120"/>
                                  <w:ind w:left="0"/>
                                  <w:jc w:val="center"/>
                                </w:pPr>
                                <w:r w:rsidRPr="00EF5453">
                                  <w:rPr>
                                    <w:sz w:val="14"/>
                                    <w:szCs w:val="14"/>
                                  </w:rPr>
                                  <w:t>The purpose of this document is to lay out the user-interface in all its detail. Readers of this document are assumed to also have read the requirements specification and to have an understanding of the purpose of the application.</w:t>
                                </w:r>
                              </w:p>
                              <w:p w14:paraId="29F2A608" w14:textId="250567BC" w:rsidR="002B2720" w:rsidRPr="00EF5453" w:rsidRDefault="002B2720" w:rsidP="009B0526">
                                <w:pPr>
                                  <w:spacing w:after="120"/>
                                  <w:ind w:left="0"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EF5453">
                                  <w:rPr>
                                    <w:sz w:val="14"/>
                                    <w:szCs w:val="14"/>
                                  </w:rPr>
                                  <w:t xml:space="preserve">Copyright © </w:t>
                                </w:r>
                                <w:r w:rsidRPr="00EF5453">
                                  <w:rPr>
                                    <w:sz w:val="14"/>
                                    <w:szCs w:val="14"/>
                                  </w:rPr>
                                  <w:fldChar w:fldCharType="begin"/>
                                </w:r>
                                <w:r w:rsidRPr="00EF5453">
                                  <w:rPr>
                                    <w:sz w:val="14"/>
                                    <w:szCs w:val="14"/>
                                  </w:rPr>
                                  <w:instrText xml:space="preserve"> SAVEDATE \@ "yyyy" \* MERGEFORMAT </w:instrText>
                                </w:r>
                                <w:r w:rsidRPr="00EF5453">
                                  <w:rPr>
                                    <w:sz w:val="14"/>
                                    <w:szCs w:val="14"/>
                                  </w:rPr>
                                  <w:fldChar w:fldCharType="separate"/>
                                </w:r>
                                <w:r w:rsidR="002537D9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t>2020</w:t>
                                </w:r>
                                <w:r w:rsidRPr="00EF5453">
                                  <w:rPr>
                                    <w:sz w:val="14"/>
                                    <w:szCs w:val="14"/>
                                  </w:rPr>
                                  <w:fldChar w:fldCharType="end"/>
                                </w:r>
                                <w:r w:rsidRPr="00EF5453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="00D14863">
                                  <w:fldChar w:fldCharType="begin"/>
                                </w:r>
                                <w:r w:rsidR="00D14863">
                                  <w:instrText xml:space="preserve"> DOCPROPERTY  "Nuance Communications, Inc."  \* MERGEFORMAT </w:instrText>
                                </w:r>
                                <w:r w:rsidR="00D14863">
                                  <w:fldChar w:fldCharType="separate"/>
                                </w:r>
                                <w:r w:rsidR="00D14863">
                                  <w:rPr>
                                    <w:b/>
                                    <w:bCs/>
                                  </w:rPr>
                                  <w:t>Error! Unknown document property name.</w:t>
                                </w:r>
                                <w:r w:rsidR="00D14863">
                                  <w:rPr>
                                    <w:sz w:val="14"/>
                                    <w:szCs w:val="14"/>
                                  </w:rPr>
                                  <w:fldChar w:fldCharType="end"/>
                                </w:r>
                                <w:r w:rsidRPr="00EF5453">
                                  <w:rPr>
                                    <w:sz w:val="14"/>
                                    <w:szCs w:val="14"/>
                                  </w:rPr>
                                  <w:t xml:space="preserve">, </w:t>
                                </w:r>
                                <w:proofErr w:type="spellStart"/>
                                <w:r w:rsidRPr="00EF5453">
                                  <w:rPr>
                                    <w:sz w:val="14"/>
                                    <w:szCs w:val="14"/>
                                  </w:rPr>
                                  <w:t>DialogModules</w:t>
                                </w:r>
                                <w:proofErr w:type="spellEnd"/>
                                <w:r w:rsidRPr="00EF5453">
                                  <w:rPr>
                                    <w:sz w:val="14"/>
                                    <w:szCs w:val="14"/>
                                  </w:rPr>
                                  <w:t xml:space="preserve">™ is a trademark of </w:t>
                                </w:r>
                                <w:r w:rsidR="00D14863">
                                  <w:fldChar w:fldCharType="begin"/>
                                </w:r>
                                <w:r w:rsidR="00D14863">
                                  <w:instrText xml:space="preserve"> DOCPROPERTY  Nuance  \* MERGEFORMAT </w:instrText>
                                </w:r>
                                <w:r w:rsidR="00D14863">
                                  <w:fldChar w:fldCharType="separate"/>
                                </w:r>
                                <w:r w:rsidR="00D14863">
                                  <w:rPr>
                                    <w:b/>
                                    <w:bCs/>
                                  </w:rPr>
                                  <w:t>Error! Unknown document property name.</w:t>
                                </w:r>
                                <w:r w:rsidR="00D14863">
                                  <w:rPr>
                                    <w:sz w:val="14"/>
                                    <w:szCs w:val="14"/>
                                  </w:rPr>
                                  <w:fldChar w:fldCharType="end"/>
                                </w:r>
                              </w:p>
                              <w:p w14:paraId="5CD84311" w14:textId="131C3371" w:rsidR="002B2720" w:rsidRPr="00A54450" w:rsidRDefault="00D14863" w:rsidP="009B0526">
                                <w:pPr>
                                  <w:ind w:left="0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DOCPROPERTY  "Nuance Communications, Inc."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Error! Unknown document property name.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fldChar w:fldCharType="end"/>
                                </w:r>
                                <w:r w:rsidR="002B2720">
                                  <w:rPr>
                                    <w:sz w:val="14"/>
                                    <w:szCs w:val="14"/>
                                  </w:rPr>
                                  <w:t>,</w:t>
                                </w:r>
                                <w:r w:rsidR="002B2720" w:rsidRPr="00A54450"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DOCPROPERTY  "NUAN address"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Error! Unknown document property name.</w:t>
                                </w:r>
                                <w:r>
                                  <w:rPr>
                                    <w:sz w:val="14"/>
                                    <w:szCs w:val="1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99F1E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margin-left:67.05pt;margin-top:639.2pt;width:475.2pt;height:69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">
                    <v:textbox>
                      <w:txbxContent>
                        <w:p w14:paraId="50DECC8C" w14:textId="77777777" w:rsidR="002B2720" w:rsidRPr="00EF5453" w:rsidRDefault="002B2720" w:rsidP="009B0526">
                          <w:pPr>
                            <w:ind w:left="0"/>
                            <w:jc w:val="center"/>
                          </w:pPr>
                          <w:r w:rsidRPr="00EF5453">
                            <w:t>This document is a User-Interface specification</w:t>
                          </w:r>
                        </w:p>
                        <w:p w14:paraId="0E59E6A9" w14:textId="77777777" w:rsidR="002B2720" w:rsidRPr="00EF5453" w:rsidRDefault="002B2720" w:rsidP="009B0526">
                          <w:pPr>
                            <w:spacing w:before="120" w:after="120"/>
                            <w:ind w:left="0"/>
                            <w:jc w:val="center"/>
                          </w:pPr>
                          <w:r w:rsidRPr="00EF5453">
                            <w:rPr>
                              <w:sz w:val="14"/>
                              <w:szCs w:val="14"/>
                            </w:rPr>
                            <w:t>The purpose of this document is to lay out the user-interface in all its detail. Readers of this document are assumed to also have read the requirements specification and to have an understanding of the purpose of the application.</w:t>
                          </w:r>
                        </w:p>
                        <w:p w14:paraId="29F2A608" w14:textId="250567BC" w:rsidR="002B2720" w:rsidRPr="00EF5453" w:rsidRDefault="002B2720" w:rsidP="009B0526">
                          <w:pPr>
                            <w:spacing w:after="120"/>
                            <w:ind w:left="0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EF5453">
                            <w:rPr>
                              <w:sz w:val="14"/>
                              <w:szCs w:val="14"/>
                            </w:rPr>
                            <w:t xml:space="preserve">Copyright © </w:t>
                          </w:r>
                          <w:r w:rsidRPr="00EF5453">
                            <w:rPr>
                              <w:sz w:val="14"/>
                              <w:szCs w:val="14"/>
                            </w:rPr>
                            <w:fldChar w:fldCharType="begin"/>
                          </w:r>
                          <w:r w:rsidRPr="00EF5453">
                            <w:rPr>
                              <w:sz w:val="14"/>
                              <w:szCs w:val="14"/>
                            </w:rPr>
                            <w:instrText xml:space="preserve"> SAVEDATE \@ "yyyy" \* MERGEFORMAT </w:instrText>
                          </w:r>
                          <w:r w:rsidRPr="00EF5453">
                            <w:rPr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537D9">
                            <w:rPr>
                              <w:noProof/>
                              <w:sz w:val="14"/>
                              <w:szCs w:val="14"/>
                            </w:rPr>
                            <w:t>2020</w:t>
                          </w:r>
                          <w:r w:rsidRPr="00EF5453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Pr="00EF5453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 w:rsidR="00D14863">
                            <w:fldChar w:fldCharType="begin"/>
                          </w:r>
                          <w:r w:rsidR="00D14863">
                            <w:instrText xml:space="preserve"> DOCPROPERTY  "Nuance Communications, Inc."  \* MERGEFORMAT </w:instrText>
                          </w:r>
                          <w:r w:rsidR="00D14863">
                            <w:fldChar w:fldCharType="separate"/>
                          </w:r>
                          <w:r w:rsidR="00D14863">
                            <w:rPr>
                              <w:b/>
                              <w:bCs/>
                            </w:rPr>
                            <w:t>Error! Unknown document property name.</w:t>
                          </w:r>
                          <w:r w:rsidR="00D14863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Pr="00EF5453"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proofErr w:type="spellStart"/>
                          <w:r w:rsidRPr="00EF5453">
                            <w:rPr>
                              <w:sz w:val="14"/>
                              <w:szCs w:val="14"/>
                            </w:rPr>
                            <w:t>DialogModules</w:t>
                          </w:r>
                          <w:proofErr w:type="spellEnd"/>
                          <w:r w:rsidRPr="00EF5453">
                            <w:rPr>
                              <w:sz w:val="14"/>
                              <w:szCs w:val="14"/>
                            </w:rPr>
                            <w:t xml:space="preserve">™ is a trademark of </w:t>
                          </w:r>
                          <w:r w:rsidR="00D14863">
                            <w:fldChar w:fldCharType="begin"/>
                          </w:r>
                          <w:r w:rsidR="00D14863">
                            <w:instrText xml:space="preserve"> DOCPROPERTY  Nuance  \* MERGEFORMAT </w:instrText>
                          </w:r>
                          <w:r w:rsidR="00D14863">
                            <w:fldChar w:fldCharType="separate"/>
                          </w:r>
                          <w:r w:rsidR="00D14863">
                            <w:rPr>
                              <w:b/>
                              <w:bCs/>
                            </w:rPr>
                            <w:t>Error! Unknown document property name.</w:t>
                          </w:r>
                          <w:r w:rsidR="00D14863"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5CD84311" w14:textId="131C3371" w:rsidR="002B2720" w:rsidRPr="00A54450" w:rsidRDefault="00D14863" w:rsidP="009B0526">
                          <w:pPr>
                            <w:ind w:left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DOCPROPERTY  "Nuance Communications, Inc."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Error! Unknown document property name.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  <w:r w:rsidR="002B2720">
                            <w:rPr>
                              <w:sz w:val="14"/>
                              <w:szCs w:val="14"/>
                            </w:rPr>
                            <w:t>,</w:t>
                          </w:r>
                          <w:r w:rsidR="002B2720" w:rsidRPr="00A54450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DOCPROPERTY  "NUAN address"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Error! Unknown document property name.</w:t>
                          </w:r>
                          <w:r>
                            <w:rPr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2431" w:type="dxa"/>
          <w:vMerge w:val="restart"/>
          <w:vAlign w:val="center"/>
        </w:tcPr>
        <w:p w14:paraId="0EBF5884" w14:textId="77777777" w:rsidR="002B2720" w:rsidRPr="00D706D2" w:rsidRDefault="002B2720" w:rsidP="00B822A7">
          <w:pPr>
            <w:spacing w:before="60"/>
            <w:ind w:left="0"/>
            <w:jc w:val="center"/>
            <w:rPr>
              <w:sz w:val="16"/>
              <w:szCs w:val="16"/>
            </w:rPr>
          </w:pPr>
          <w:r w:rsidRPr="00D706D2">
            <w:rPr>
              <w:sz w:val="18"/>
              <w:szCs w:val="18"/>
            </w:rPr>
            <w:t xml:space="preserve">Page </w:t>
          </w:r>
          <w:r w:rsidRPr="00D706D2">
            <w:rPr>
              <w:sz w:val="18"/>
              <w:szCs w:val="18"/>
            </w:rPr>
            <w:fldChar w:fldCharType="begin"/>
          </w:r>
          <w:r w:rsidRPr="00D706D2">
            <w:rPr>
              <w:sz w:val="18"/>
              <w:szCs w:val="18"/>
            </w:rPr>
            <w:instrText xml:space="preserve"> PAGE </w:instrText>
          </w:r>
          <w:r w:rsidRPr="00D706D2">
            <w:rPr>
              <w:sz w:val="18"/>
              <w:szCs w:val="18"/>
            </w:rPr>
            <w:fldChar w:fldCharType="separate"/>
          </w:r>
          <w:r w:rsidR="004A5211">
            <w:rPr>
              <w:noProof/>
              <w:sz w:val="18"/>
              <w:szCs w:val="18"/>
            </w:rPr>
            <w:t>4</w:t>
          </w:r>
          <w:r w:rsidRPr="00D706D2">
            <w:rPr>
              <w:sz w:val="18"/>
              <w:szCs w:val="18"/>
            </w:rPr>
            <w:fldChar w:fldCharType="end"/>
          </w:r>
          <w:r w:rsidRPr="00D706D2">
            <w:rPr>
              <w:sz w:val="18"/>
              <w:szCs w:val="18"/>
            </w:rPr>
            <w:t xml:space="preserve"> of </w:t>
          </w:r>
          <w:r w:rsidRPr="00D706D2">
            <w:rPr>
              <w:sz w:val="18"/>
              <w:szCs w:val="18"/>
            </w:rPr>
            <w:fldChar w:fldCharType="begin"/>
          </w:r>
          <w:r w:rsidRPr="00D706D2">
            <w:rPr>
              <w:sz w:val="18"/>
              <w:szCs w:val="18"/>
            </w:rPr>
            <w:instrText xml:space="preserve"> NUMPAGES </w:instrText>
          </w:r>
          <w:r w:rsidRPr="00D706D2">
            <w:rPr>
              <w:sz w:val="18"/>
              <w:szCs w:val="18"/>
            </w:rPr>
            <w:fldChar w:fldCharType="separate"/>
          </w:r>
          <w:r w:rsidR="004A5211">
            <w:rPr>
              <w:noProof/>
              <w:sz w:val="18"/>
              <w:szCs w:val="18"/>
            </w:rPr>
            <w:t>7</w:t>
          </w:r>
          <w:r w:rsidRPr="00D706D2">
            <w:rPr>
              <w:sz w:val="18"/>
              <w:szCs w:val="18"/>
            </w:rPr>
            <w:fldChar w:fldCharType="end"/>
          </w:r>
        </w:p>
      </w:tc>
      <w:tc>
        <w:tcPr>
          <w:tcW w:w="3833" w:type="dxa"/>
        </w:tcPr>
        <w:p w14:paraId="5DB36F3B" w14:textId="77777777" w:rsidR="002B2720" w:rsidRPr="00D706D2" w:rsidRDefault="002B2720" w:rsidP="002C42CB">
          <w:pPr>
            <w:spacing w:before="60"/>
            <w:ind w:left="0"/>
            <w:jc w:val="right"/>
            <w:rPr>
              <w:sz w:val="16"/>
              <w:szCs w:val="16"/>
            </w:rPr>
          </w:pPr>
          <w:r w:rsidRPr="00D706D2">
            <w:rPr>
              <w:sz w:val="16"/>
              <w:szCs w:val="16"/>
            </w:rPr>
            <w:t xml:space="preserve">Version </w:t>
          </w:r>
          <w:r>
            <w:rPr>
              <w:sz w:val="16"/>
              <w:szCs w:val="16"/>
            </w:rPr>
            <w:t>1.0</w:t>
          </w:r>
        </w:p>
      </w:tc>
    </w:tr>
    <w:tr w:rsidR="002B2720" w:rsidRPr="00592087" w14:paraId="71A7F727" w14:textId="77777777">
      <w:tc>
        <w:tcPr>
          <w:tcW w:w="3474" w:type="dxa"/>
        </w:tcPr>
        <w:p w14:paraId="099D3A5E" w14:textId="4FAA3D4F" w:rsidR="002B2720" w:rsidRPr="00D706D2" w:rsidRDefault="009604F7" w:rsidP="00B822A7">
          <w:pPr>
            <w:spacing w:before="60"/>
            <w:ind w:left="0"/>
            <w:rPr>
              <w:sz w:val="16"/>
              <w:szCs w:val="16"/>
            </w:rPr>
          </w:pPr>
          <w:r>
            <w:rPr>
              <w:sz w:val="16"/>
              <w:szCs w:val="16"/>
            </w:rPr>
            <w:t>For Internal use only</w:t>
          </w:r>
        </w:p>
      </w:tc>
      <w:tc>
        <w:tcPr>
          <w:tcW w:w="2431" w:type="dxa"/>
          <w:vMerge/>
        </w:tcPr>
        <w:p w14:paraId="6FD4E164" w14:textId="77777777" w:rsidR="002B2720" w:rsidRPr="00D706D2" w:rsidRDefault="002B2720" w:rsidP="00B822A7">
          <w:pPr>
            <w:spacing w:before="60"/>
            <w:jc w:val="center"/>
            <w:rPr>
              <w:sz w:val="16"/>
              <w:szCs w:val="16"/>
            </w:rPr>
          </w:pPr>
        </w:p>
      </w:tc>
      <w:tc>
        <w:tcPr>
          <w:tcW w:w="3833" w:type="dxa"/>
        </w:tcPr>
        <w:p w14:paraId="54D7B0D6" w14:textId="237BAEAB" w:rsidR="002B2720" w:rsidRPr="00D706D2" w:rsidRDefault="002B2720" w:rsidP="00B822A7">
          <w:pPr>
            <w:spacing w:before="60"/>
            <w:ind w:left="0"/>
            <w:jc w:val="right"/>
            <w:rPr>
              <w:sz w:val="16"/>
              <w:szCs w:val="16"/>
            </w:rPr>
          </w:pPr>
          <w:r w:rsidRPr="00D706D2">
            <w:rPr>
              <w:sz w:val="16"/>
              <w:szCs w:val="16"/>
            </w:rPr>
            <w:fldChar w:fldCharType="begin"/>
          </w:r>
          <w:r w:rsidRPr="00D706D2">
            <w:rPr>
              <w:sz w:val="16"/>
              <w:szCs w:val="16"/>
            </w:rPr>
            <w:instrText xml:space="preserve"> SAVEDATE  \@ "MMMM d, yyyy, h:mm am/pm"  \* MERGEFORMAT </w:instrText>
          </w:r>
          <w:r w:rsidRPr="00D706D2">
            <w:rPr>
              <w:sz w:val="16"/>
              <w:szCs w:val="16"/>
            </w:rPr>
            <w:fldChar w:fldCharType="separate"/>
          </w:r>
          <w:r w:rsidR="002537D9">
            <w:rPr>
              <w:noProof/>
              <w:sz w:val="16"/>
              <w:szCs w:val="16"/>
            </w:rPr>
            <w:t>February 11, 2020, 8:13 PM</w:t>
          </w:r>
          <w:r w:rsidRPr="00D706D2">
            <w:rPr>
              <w:sz w:val="16"/>
              <w:szCs w:val="16"/>
            </w:rPr>
            <w:fldChar w:fldCharType="end"/>
          </w:r>
        </w:p>
      </w:tc>
    </w:tr>
  </w:tbl>
  <w:p w14:paraId="53C18535" w14:textId="77777777" w:rsidR="002B2720" w:rsidRPr="00DE5F98" w:rsidRDefault="002B2720" w:rsidP="00B822A7">
    <w:pPr>
      <w:pStyle w:val="Footer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FA05A" w14:textId="77777777" w:rsidR="002537D9" w:rsidRDefault="00253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0CE86" w14:textId="77777777" w:rsidR="00550E7C" w:rsidRDefault="00550E7C">
      <w:r>
        <w:separator/>
      </w:r>
    </w:p>
  </w:footnote>
  <w:footnote w:type="continuationSeparator" w:id="0">
    <w:p w14:paraId="5EB83759" w14:textId="77777777" w:rsidR="00550E7C" w:rsidRDefault="00550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DA91C" w14:textId="77777777" w:rsidR="002537D9" w:rsidRDefault="002537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238"/>
      <w:gridCol w:w="4500"/>
    </w:tblGrid>
    <w:tr w:rsidR="002B2720" w14:paraId="207212D6" w14:textId="77777777">
      <w:trPr>
        <w:trHeight w:val="20"/>
      </w:trPr>
      <w:tc>
        <w:tcPr>
          <w:tcW w:w="5238" w:type="dxa"/>
        </w:tcPr>
        <w:p w14:paraId="69280C09" w14:textId="77777777" w:rsidR="002B2720" w:rsidRPr="00D706D2" w:rsidRDefault="002B2720" w:rsidP="00C03EE0">
          <w:pPr>
            <w:spacing w:after="60"/>
            <w:ind w:left="0"/>
            <w:rPr>
              <w:sz w:val="16"/>
              <w:szCs w:val="16"/>
            </w:rPr>
          </w:pPr>
        </w:p>
      </w:tc>
      <w:tc>
        <w:tcPr>
          <w:tcW w:w="4500" w:type="dxa"/>
        </w:tcPr>
        <w:p w14:paraId="4062916E" w14:textId="77777777" w:rsidR="002B2720" w:rsidRPr="00D706D2" w:rsidRDefault="002B2720" w:rsidP="00B822A7">
          <w:pPr>
            <w:spacing w:after="60"/>
            <w:ind w:left="-108"/>
            <w:jc w:val="right"/>
            <w:rPr>
              <w:sz w:val="16"/>
              <w:szCs w:val="16"/>
            </w:rPr>
          </w:pPr>
        </w:p>
      </w:tc>
    </w:tr>
    <w:tr w:rsidR="002B2720" w14:paraId="37597CFF" w14:textId="77777777">
      <w:trPr>
        <w:trHeight w:val="198"/>
      </w:trPr>
      <w:tc>
        <w:tcPr>
          <w:tcW w:w="5238" w:type="dxa"/>
        </w:tcPr>
        <w:p w14:paraId="53496878" w14:textId="77777777" w:rsidR="002B2720" w:rsidRPr="00D706D2" w:rsidRDefault="00EF6FB0" w:rsidP="008E32DF">
          <w:pPr>
            <w:spacing w:after="60"/>
            <w:ind w:left="0"/>
            <w:rPr>
              <w:sz w:val="16"/>
              <w:szCs w:val="16"/>
            </w:rPr>
          </w:pPr>
          <w:r>
            <w:rPr>
              <w:sz w:val="16"/>
              <w:szCs w:val="16"/>
            </w:rPr>
            <w:t>Incident response plan</w:t>
          </w:r>
        </w:p>
      </w:tc>
      <w:tc>
        <w:tcPr>
          <w:tcW w:w="4500" w:type="dxa"/>
        </w:tcPr>
        <w:p w14:paraId="42399D6F" w14:textId="4EC15A04" w:rsidR="002B2720" w:rsidRPr="00D706D2" w:rsidRDefault="002B2720" w:rsidP="008E32DF">
          <w:pPr>
            <w:spacing w:after="60"/>
            <w:ind w:left="-108"/>
            <w:jc w:val="right"/>
            <w:rPr>
              <w:sz w:val="16"/>
              <w:szCs w:val="16"/>
            </w:rPr>
          </w:pPr>
        </w:p>
      </w:tc>
    </w:tr>
  </w:tbl>
  <w:p w14:paraId="7F1D1C06" w14:textId="77777777" w:rsidR="002B2720" w:rsidRDefault="002B2720" w:rsidP="00B822A7"/>
  <w:p w14:paraId="1AC906C5" w14:textId="77777777" w:rsidR="002B2720" w:rsidRPr="00532AEA" w:rsidRDefault="002B2720" w:rsidP="00B822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014AA" w14:textId="77777777" w:rsidR="002537D9" w:rsidRDefault="002537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32D3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0122B4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9"/>
    <w:multiLevelType w:val="singleLevel"/>
    <w:tmpl w:val="A80C56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</w:rPr>
    </w:lvl>
  </w:abstractNum>
  <w:abstractNum w:abstractNumId="3" w15:restartNumberingAfterBreak="0">
    <w:nsid w:val="08C465BB"/>
    <w:multiLevelType w:val="hybridMultilevel"/>
    <w:tmpl w:val="ED7E9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B521A"/>
    <w:multiLevelType w:val="multilevel"/>
    <w:tmpl w:val="C832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45B42"/>
    <w:multiLevelType w:val="multilevel"/>
    <w:tmpl w:val="EFBEF844"/>
    <w:lvl w:ilvl="0">
      <w:start w:val="1"/>
      <w:numFmt w:val="upperLetter"/>
      <w:pStyle w:val="AppendixTitle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isLgl/>
      <w:lvlText w:val="A.1"/>
      <w:lvlJc w:val="left"/>
      <w:pPr>
        <w:tabs>
          <w:tab w:val="num" w:pos="108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6" w15:restartNumberingAfterBreak="0">
    <w:nsid w:val="209C41C9"/>
    <w:multiLevelType w:val="hybridMultilevel"/>
    <w:tmpl w:val="FEA245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F292E"/>
    <w:multiLevelType w:val="hybridMultilevel"/>
    <w:tmpl w:val="01A46B8C"/>
    <w:lvl w:ilvl="0" w:tplc="6F46589E">
      <w:start w:val="1"/>
      <w:numFmt w:val="decimal"/>
      <w:pStyle w:val="Number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4D60DF"/>
    <w:multiLevelType w:val="hybridMultilevel"/>
    <w:tmpl w:val="89540312"/>
    <w:lvl w:ilvl="0" w:tplc="0B0E70DE">
      <w:start w:val="1"/>
      <w:numFmt w:val="bullet"/>
      <w:pStyle w:val="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</w:rPr>
    </w:lvl>
    <w:lvl w:ilvl="1" w:tplc="AD1207A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875535C"/>
    <w:multiLevelType w:val="hybridMultilevel"/>
    <w:tmpl w:val="6CBE4C06"/>
    <w:lvl w:ilvl="0" w:tplc="0A9EAB24">
      <w:start w:val="1"/>
      <w:numFmt w:val="lowerRoman"/>
      <w:pStyle w:val="Number3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B016E776">
      <w:start w:val="1"/>
      <w:numFmt w:val="bullet"/>
      <w:pStyle w:val="Number3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6D06E7"/>
    <w:multiLevelType w:val="hybridMultilevel"/>
    <w:tmpl w:val="3A008F72"/>
    <w:lvl w:ilvl="0" w:tplc="C6843E8E">
      <w:start w:val="1"/>
      <w:numFmt w:val="bullet"/>
      <w:pStyle w:val="BulletPalatinoLinotypeD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BulletindentedPLDM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733BE"/>
    <w:multiLevelType w:val="multilevel"/>
    <w:tmpl w:val="A060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C03B8"/>
    <w:multiLevelType w:val="multilevel"/>
    <w:tmpl w:val="D37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37FE6"/>
    <w:multiLevelType w:val="hybridMultilevel"/>
    <w:tmpl w:val="F586A15C"/>
    <w:lvl w:ilvl="0" w:tplc="FFFFFFFF">
      <w:start w:val="1"/>
      <w:numFmt w:val="lowerLetter"/>
      <w:pStyle w:val="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17657FF"/>
    <w:multiLevelType w:val="multilevel"/>
    <w:tmpl w:val="197C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E4A80"/>
    <w:multiLevelType w:val="multilevel"/>
    <w:tmpl w:val="9BB6FB7A"/>
    <w:lvl w:ilvl="0">
      <w:start w:val="1"/>
      <w:numFmt w:val="decimal"/>
      <w:lvlText w:val="Chapter %1: "/>
      <w:lvlJc w:val="left"/>
      <w:pPr>
        <w:tabs>
          <w:tab w:val="num" w:pos="6554"/>
        </w:tabs>
        <w:ind w:left="5834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upperLetter"/>
      <w:lvlText w:val="Appendix %6: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1080"/>
        </w:tabs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66D5EE3"/>
    <w:multiLevelType w:val="multilevel"/>
    <w:tmpl w:val="D54E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D3582"/>
    <w:multiLevelType w:val="multilevel"/>
    <w:tmpl w:val="DF0C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2430D5"/>
    <w:multiLevelType w:val="multilevel"/>
    <w:tmpl w:val="045EE0C4"/>
    <w:lvl w:ilvl="0">
      <w:start w:val="1"/>
      <w:numFmt w:val="decimal"/>
      <w:pStyle w:val="Heading1"/>
      <w:lvlText w:val="Chapter %1: 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2954"/>
        </w:tabs>
        <w:ind w:left="-2954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3314"/>
        </w:tabs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-2954"/>
        </w:tabs>
        <w:ind w:left="-3530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2954"/>
        </w:tabs>
        <w:ind w:left="-3386" w:hanging="1008"/>
      </w:pPr>
      <w:rPr>
        <w:rFonts w:hint="default"/>
      </w:rPr>
    </w:lvl>
    <w:lvl w:ilvl="5">
      <w:start w:val="1"/>
      <w:numFmt w:val="upperLetter"/>
      <w:pStyle w:val="AppHeading1"/>
      <w:lvlText w:val="Appendix %6:"/>
      <w:lvlJc w:val="left"/>
      <w:pPr>
        <w:tabs>
          <w:tab w:val="num" w:pos="-2234"/>
        </w:tabs>
        <w:ind w:left="-2954" w:hanging="1440"/>
      </w:pPr>
      <w:rPr>
        <w:rFonts w:hint="default"/>
      </w:rPr>
    </w:lvl>
    <w:lvl w:ilvl="6">
      <w:start w:val="1"/>
      <w:numFmt w:val="decimal"/>
      <w:pStyle w:val="AppHeading2"/>
      <w:lvlText w:val="%6.%7"/>
      <w:lvlJc w:val="left"/>
      <w:pPr>
        <w:tabs>
          <w:tab w:val="num" w:pos="-2954"/>
        </w:tabs>
        <w:ind w:left="-2954" w:hanging="1440"/>
      </w:pPr>
      <w:rPr>
        <w:rFonts w:hint="default"/>
      </w:rPr>
    </w:lvl>
    <w:lvl w:ilvl="7">
      <w:start w:val="1"/>
      <w:numFmt w:val="decimal"/>
      <w:pStyle w:val="AppHeading3"/>
      <w:lvlText w:val="%6.%7.%8"/>
      <w:lvlJc w:val="left"/>
      <w:pPr>
        <w:tabs>
          <w:tab w:val="num" w:pos="-3314"/>
        </w:tabs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2810"/>
        </w:tabs>
        <w:ind w:left="-2810" w:hanging="1584"/>
      </w:pPr>
      <w:rPr>
        <w:rFonts w:hint="default"/>
      </w:rPr>
    </w:lvl>
  </w:abstractNum>
  <w:abstractNum w:abstractNumId="19" w15:restartNumberingAfterBreak="0">
    <w:nsid w:val="5F905DB4"/>
    <w:multiLevelType w:val="multilevel"/>
    <w:tmpl w:val="1D14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3576D8"/>
    <w:multiLevelType w:val="hybridMultilevel"/>
    <w:tmpl w:val="1C9E5B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976F9"/>
    <w:multiLevelType w:val="hybridMultilevel"/>
    <w:tmpl w:val="6678A8E0"/>
    <w:lvl w:ilvl="0" w:tplc="FFFFFFFF">
      <w:start w:val="1"/>
      <w:numFmt w:val="bullet"/>
      <w:pStyle w:val="Bullet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0942F5E"/>
    <w:multiLevelType w:val="multilevel"/>
    <w:tmpl w:val="B1C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00C91"/>
    <w:multiLevelType w:val="multilevel"/>
    <w:tmpl w:val="6DB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A744F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11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5" w15:restartNumberingAfterBreak="0">
    <w:nsid w:val="7C5353AE"/>
    <w:multiLevelType w:val="hybridMultilevel"/>
    <w:tmpl w:val="545221E4"/>
    <w:lvl w:ilvl="0" w:tplc="FFFFFFFF">
      <w:start w:val="1"/>
      <w:numFmt w:val="bullet"/>
      <w:pStyle w:val="Bullet1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Wingdings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4"/>
  </w:num>
  <w:num w:numId="5">
    <w:abstractNumId w:val="2"/>
  </w:num>
  <w:num w:numId="6">
    <w:abstractNumId w:val="8"/>
  </w:num>
  <w:num w:numId="7">
    <w:abstractNumId w:val="21"/>
  </w:num>
  <w:num w:numId="8">
    <w:abstractNumId w:val="25"/>
  </w:num>
  <w:num w:numId="9">
    <w:abstractNumId w:val="9"/>
  </w:num>
  <w:num w:numId="10">
    <w:abstractNumId w:val="7"/>
  </w:num>
  <w:num w:numId="11">
    <w:abstractNumId w:val="13"/>
  </w:num>
  <w:num w:numId="12">
    <w:abstractNumId w:val="5"/>
  </w:num>
  <w:num w:numId="13">
    <w:abstractNumId w:val="1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2"/>
  </w:num>
  <w:num w:numId="20">
    <w:abstractNumId w:val="12"/>
  </w:num>
  <w:num w:numId="21">
    <w:abstractNumId w:val="4"/>
  </w:num>
  <w:num w:numId="22">
    <w:abstractNumId w:val="16"/>
  </w:num>
  <w:num w:numId="23">
    <w:abstractNumId w:val="19"/>
  </w:num>
  <w:num w:numId="24">
    <w:abstractNumId w:val="17"/>
  </w:num>
  <w:num w:numId="25">
    <w:abstractNumId w:val="11"/>
  </w:num>
  <w:num w:numId="26">
    <w:abstractNumId w:val="23"/>
  </w:num>
  <w:num w:numId="27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en-US" w:vendorID="6" w:dllVersion="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659"/>
    <w:rsid w:val="000005C4"/>
    <w:rsid w:val="00000B52"/>
    <w:rsid w:val="00001030"/>
    <w:rsid w:val="00001075"/>
    <w:rsid w:val="000010D4"/>
    <w:rsid w:val="000014FB"/>
    <w:rsid w:val="00001F80"/>
    <w:rsid w:val="0000217D"/>
    <w:rsid w:val="0000385D"/>
    <w:rsid w:val="00005368"/>
    <w:rsid w:val="000057E4"/>
    <w:rsid w:val="00005FF1"/>
    <w:rsid w:val="00006EAF"/>
    <w:rsid w:val="0001119D"/>
    <w:rsid w:val="00013873"/>
    <w:rsid w:val="00013954"/>
    <w:rsid w:val="00013E2E"/>
    <w:rsid w:val="00013FC8"/>
    <w:rsid w:val="000140B9"/>
    <w:rsid w:val="00015FAD"/>
    <w:rsid w:val="00017D99"/>
    <w:rsid w:val="00020985"/>
    <w:rsid w:val="00020A2D"/>
    <w:rsid w:val="00021C3C"/>
    <w:rsid w:val="00022840"/>
    <w:rsid w:val="000233C1"/>
    <w:rsid w:val="000239E5"/>
    <w:rsid w:val="00023ED3"/>
    <w:rsid w:val="00024B54"/>
    <w:rsid w:val="00024D12"/>
    <w:rsid w:val="00026459"/>
    <w:rsid w:val="00032BFC"/>
    <w:rsid w:val="00033A6D"/>
    <w:rsid w:val="00040277"/>
    <w:rsid w:val="00041104"/>
    <w:rsid w:val="00041B5E"/>
    <w:rsid w:val="00042100"/>
    <w:rsid w:val="00042244"/>
    <w:rsid w:val="00042EAC"/>
    <w:rsid w:val="00046DDA"/>
    <w:rsid w:val="00046F83"/>
    <w:rsid w:val="00050180"/>
    <w:rsid w:val="00050981"/>
    <w:rsid w:val="00051BF4"/>
    <w:rsid w:val="00052F76"/>
    <w:rsid w:val="00053BA0"/>
    <w:rsid w:val="00056498"/>
    <w:rsid w:val="0005794A"/>
    <w:rsid w:val="00061BF5"/>
    <w:rsid w:val="0006330C"/>
    <w:rsid w:val="000641EA"/>
    <w:rsid w:val="000642D2"/>
    <w:rsid w:val="00066855"/>
    <w:rsid w:val="000710FE"/>
    <w:rsid w:val="00072362"/>
    <w:rsid w:val="00075BB1"/>
    <w:rsid w:val="000762C2"/>
    <w:rsid w:val="000765D3"/>
    <w:rsid w:val="00076727"/>
    <w:rsid w:val="00080D58"/>
    <w:rsid w:val="00082147"/>
    <w:rsid w:val="00086AA6"/>
    <w:rsid w:val="000900BB"/>
    <w:rsid w:val="000914E3"/>
    <w:rsid w:val="000915B4"/>
    <w:rsid w:val="000915BE"/>
    <w:rsid w:val="000925E4"/>
    <w:rsid w:val="0009343B"/>
    <w:rsid w:val="00093589"/>
    <w:rsid w:val="00096A2D"/>
    <w:rsid w:val="00096B1A"/>
    <w:rsid w:val="0009785D"/>
    <w:rsid w:val="000A05B2"/>
    <w:rsid w:val="000A18AA"/>
    <w:rsid w:val="000A55E7"/>
    <w:rsid w:val="000A5641"/>
    <w:rsid w:val="000A5EDB"/>
    <w:rsid w:val="000B0A28"/>
    <w:rsid w:val="000B1AE4"/>
    <w:rsid w:val="000B20CA"/>
    <w:rsid w:val="000B2C79"/>
    <w:rsid w:val="000B3B25"/>
    <w:rsid w:val="000B475F"/>
    <w:rsid w:val="000B5B82"/>
    <w:rsid w:val="000B64C3"/>
    <w:rsid w:val="000C1336"/>
    <w:rsid w:val="000C1458"/>
    <w:rsid w:val="000C2CA6"/>
    <w:rsid w:val="000C490E"/>
    <w:rsid w:val="000C496C"/>
    <w:rsid w:val="000C4B29"/>
    <w:rsid w:val="000C50FE"/>
    <w:rsid w:val="000C621D"/>
    <w:rsid w:val="000D08C2"/>
    <w:rsid w:val="000D0AF9"/>
    <w:rsid w:val="000D1031"/>
    <w:rsid w:val="000D199B"/>
    <w:rsid w:val="000D1C7E"/>
    <w:rsid w:val="000D2C92"/>
    <w:rsid w:val="000D3016"/>
    <w:rsid w:val="000D361F"/>
    <w:rsid w:val="000D77A2"/>
    <w:rsid w:val="000D795C"/>
    <w:rsid w:val="000E1C77"/>
    <w:rsid w:val="000E60F0"/>
    <w:rsid w:val="000E62AB"/>
    <w:rsid w:val="000E6F52"/>
    <w:rsid w:val="000E7621"/>
    <w:rsid w:val="000F1510"/>
    <w:rsid w:val="000F17EF"/>
    <w:rsid w:val="000F1F92"/>
    <w:rsid w:val="000F32B9"/>
    <w:rsid w:val="000F509B"/>
    <w:rsid w:val="000F7E3D"/>
    <w:rsid w:val="00100BE0"/>
    <w:rsid w:val="00100EEA"/>
    <w:rsid w:val="001024E1"/>
    <w:rsid w:val="00103484"/>
    <w:rsid w:val="00105B19"/>
    <w:rsid w:val="00106534"/>
    <w:rsid w:val="00107457"/>
    <w:rsid w:val="00107992"/>
    <w:rsid w:val="00107B3A"/>
    <w:rsid w:val="001101D9"/>
    <w:rsid w:val="00111353"/>
    <w:rsid w:val="001119B5"/>
    <w:rsid w:val="00111D2E"/>
    <w:rsid w:val="00111F1F"/>
    <w:rsid w:val="00112126"/>
    <w:rsid w:val="0011474A"/>
    <w:rsid w:val="001167BA"/>
    <w:rsid w:val="00120141"/>
    <w:rsid w:val="00121AB6"/>
    <w:rsid w:val="00123113"/>
    <w:rsid w:val="0012314D"/>
    <w:rsid w:val="0012448B"/>
    <w:rsid w:val="00125EAE"/>
    <w:rsid w:val="001266BF"/>
    <w:rsid w:val="00127C10"/>
    <w:rsid w:val="0013187A"/>
    <w:rsid w:val="00133138"/>
    <w:rsid w:val="00133D74"/>
    <w:rsid w:val="00133D9F"/>
    <w:rsid w:val="00134A20"/>
    <w:rsid w:val="00136B6C"/>
    <w:rsid w:val="00141896"/>
    <w:rsid w:val="00142032"/>
    <w:rsid w:val="0014292D"/>
    <w:rsid w:val="00145E94"/>
    <w:rsid w:val="00146C6B"/>
    <w:rsid w:val="00147098"/>
    <w:rsid w:val="00150FAE"/>
    <w:rsid w:val="00152C01"/>
    <w:rsid w:val="00152CB1"/>
    <w:rsid w:val="0015366B"/>
    <w:rsid w:val="0015406C"/>
    <w:rsid w:val="00154969"/>
    <w:rsid w:val="00155E56"/>
    <w:rsid w:val="00155F4A"/>
    <w:rsid w:val="0015629D"/>
    <w:rsid w:val="001563A1"/>
    <w:rsid w:val="001571AC"/>
    <w:rsid w:val="00157899"/>
    <w:rsid w:val="00160AF5"/>
    <w:rsid w:val="00160DE3"/>
    <w:rsid w:val="00160F34"/>
    <w:rsid w:val="00162BBB"/>
    <w:rsid w:val="00162EE5"/>
    <w:rsid w:val="00163B1A"/>
    <w:rsid w:val="00163FE5"/>
    <w:rsid w:val="0016411A"/>
    <w:rsid w:val="00164189"/>
    <w:rsid w:val="001653A8"/>
    <w:rsid w:val="00170DFF"/>
    <w:rsid w:val="0017285F"/>
    <w:rsid w:val="0017302B"/>
    <w:rsid w:val="00173FFC"/>
    <w:rsid w:val="00174AFD"/>
    <w:rsid w:val="00175826"/>
    <w:rsid w:val="0017747A"/>
    <w:rsid w:val="00177D4E"/>
    <w:rsid w:val="001812B4"/>
    <w:rsid w:val="00182928"/>
    <w:rsid w:val="00182D90"/>
    <w:rsid w:val="00183191"/>
    <w:rsid w:val="00183BAF"/>
    <w:rsid w:val="00183E3E"/>
    <w:rsid w:val="00184E03"/>
    <w:rsid w:val="00185426"/>
    <w:rsid w:val="001858EA"/>
    <w:rsid w:val="00186677"/>
    <w:rsid w:val="0018797F"/>
    <w:rsid w:val="00190438"/>
    <w:rsid w:val="00190AD1"/>
    <w:rsid w:val="00193AE2"/>
    <w:rsid w:val="00193CCD"/>
    <w:rsid w:val="00193E87"/>
    <w:rsid w:val="0019433E"/>
    <w:rsid w:val="0019461A"/>
    <w:rsid w:val="001947D2"/>
    <w:rsid w:val="00194F61"/>
    <w:rsid w:val="001958AF"/>
    <w:rsid w:val="00195984"/>
    <w:rsid w:val="0019655D"/>
    <w:rsid w:val="00197434"/>
    <w:rsid w:val="00197C1E"/>
    <w:rsid w:val="001A2A0B"/>
    <w:rsid w:val="001A49DD"/>
    <w:rsid w:val="001A4BEF"/>
    <w:rsid w:val="001A4DB7"/>
    <w:rsid w:val="001A5848"/>
    <w:rsid w:val="001A5E48"/>
    <w:rsid w:val="001A7BC2"/>
    <w:rsid w:val="001A7E2E"/>
    <w:rsid w:val="001B013B"/>
    <w:rsid w:val="001B02F2"/>
    <w:rsid w:val="001B1005"/>
    <w:rsid w:val="001B2777"/>
    <w:rsid w:val="001B3C48"/>
    <w:rsid w:val="001B3E44"/>
    <w:rsid w:val="001B455B"/>
    <w:rsid w:val="001B465A"/>
    <w:rsid w:val="001B5D85"/>
    <w:rsid w:val="001C09BF"/>
    <w:rsid w:val="001C1122"/>
    <w:rsid w:val="001C19A3"/>
    <w:rsid w:val="001C1C7C"/>
    <w:rsid w:val="001C2E45"/>
    <w:rsid w:val="001C5736"/>
    <w:rsid w:val="001C6AA7"/>
    <w:rsid w:val="001C74C9"/>
    <w:rsid w:val="001C75FE"/>
    <w:rsid w:val="001D4305"/>
    <w:rsid w:val="001D57D7"/>
    <w:rsid w:val="001E1139"/>
    <w:rsid w:val="001E2B59"/>
    <w:rsid w:val="001E33C8"/>
    <w:rsid w:val="001E359E"/>
    <w:rsid w:val="001E4355"/>
    <w:rsid w:val="001E46A1"/>
    <w:rsid w:val="001E4766"/>
    <w:rsid w:val="001E691F"/>
    <w:rsid w:val="001E78D1"/>
    <w:rsid w:val="001E7C12"/>
    <w:rsid w:val="001E7F0A"/>
    <w:rsid w:val="001F0E78"/>
    <w:rsid w:val="001F2E6A"/>
    <w:rsid w:val="001F4F73"/>
    <w:rsid w:val="001F614B"/>
    <w:rsid w:val="001F66D5"/>
    <w:rsid w:val="00201AB0"/>
    <w:rsid w:val="00202524"/>
    <w:rsid w:val="0020265B"/>
    <w:rsid w:val="00203D3B"/>
    <w:rsid w:val="00204B65"/>
    <w:rsid w:val="00205348"/>
    <w:rsid w:val="00205B5F"/>
    <w:rsid w:val="0020677C"/>
    <w:rsid w:val="00206AEB"/>
    <w:rsid w:val="00207AF9"/>
    <w:rsid w:val="00210D30"/>
    <w:rsid w:val="00211C9D"/>
    <w:rsid w:val="00213C66"/>
    <w:rsid w:val="00213C8B"/>
    <w:rsid w:val="00213E12"/>
    <w:rsid w:val="00214B6B"/>
    <w:rsid w:val="00214E3B"/>
    <w:rsid w:val="00216276"/>
    <w:rsid w:val="002164BD"/>
    <w:rsid w:val="00217319"/>
    <w:rsid w:val="002174C7"/>
    <w:rsid w:val="00217DE4"/>
    <w:rsid w:val="0022103F"/>
    <w:rsid w:val="00222590"/>
    <w:rsid w:val="00224DB3"/>
    <w:rsid w:val="00224F3A"/>
    <w:rsid w:val="002251D2"/>
    <w:rsid w:val="0022665A"/>
    <w:rsid w:val="00230B2A"/>
    <w:rsid w:val="00234F57"/>
    <w:rsid w:val="00237157"/>
    <w:rsid w:val="0024054D"/>
    <w:rsid w:val="00240648"/>
    <w:rsid w:val="0024073D"/>
    <w:rsid w:val="00240FA8"/>
    <w:rsid w:val="00240FF4"/>
    <w:rsid w:val="002429E8"/>
    <w:rsid w:val="00243376"/>
    <w:rsid w:val="002434A8"/>
    <w:rsid w:val="002461BA"/>
    <w:rsid w:val="0024621A"/>
    <w:rsid w:val="00247116"/>
    <w:rsid w:val="00250809"/>
    <w:rsid w:val="00251279"/>
    <w:rsid w:val="00252B8B"/>
    <w:rsid w:val="00253186"/>
    <w:rsid w:val="0025349B"/>
    <w:rsid w:val="00253554"/>
    <w:rsid w:val="002537D9"/>
    <w:rsid w:val="00253E33"/>
    <w:rsid w:val="00254A79"/>
    <w:rsid w:val="00262329"/>
    <w:rsid w:val="00262A3E"/>
    <w:rsid w:val="00262E9F"/>
    <w:rsid w:val="002632C0"/>
    <w:rsid w:val="00264CA9"/>
    <w:rsid w:val="002656A3"/>
    <w:rsid w:val="00265C10"/>
    <w:rsid w:val="002663F0"/>
    <w:rsid w:val="00267247"/>
    <w:rsid w:val="00267D04"/>
    <w:rsid w:val="00267EAF"/>
    <w:rsid w:val="002703B9"/>
    <w:rsid w:val="00270AC2"/>
    <w:rsid w:val="00271701"/>
    <w:rsid w:val="00272222"/>
    <w:rsid w:val="00272E3B"/>
    <w:rsid w:val="00273466"/>
    <w:rsid w:val="00273FDF"/>
    <w:rsid w:val="0027404F"/>
    <w:rsid w:val="00274EFE"/>
    <w:rsid w:val="00276D34"/>
    <w:rsid w:val="00281B11"/>
    <w:rsid w:val="002824EF"/>
    <w:rsid w:val="002844D5"/>
    <w:rsid w:val="00284E98"/>
    <w:rsid w:val="002858E5"/>
    <w:rsid w:val="00286BA0"/>
    <w:rsid w:val="00286ED6"/>
    <w:rsid w:val="00287DBC"/>
    <w:rsid w:val="002938CA"/>
    <w:rsid w:val="00294E37"/>
    <w:rsid w:val="00295512"/>
    <w:rsid w:val="002965D4"/>
    <w:rsid w:val="00296B9D"/>
    <w:rsid w:val="002A15A7"/>
    <w:rsid w:val="002A17EB"/>
    <w:rsid w:val="002A2713"/>
    <w:rsid w:val="002A4260"/>
    <w:rsid w:val="002A4449"/>
    <w:rsid w:val="002A4C45"/>
    <w:rsid w:val="002A6733"/>
    <w:rsid w:val="002B0E84"/>
    <w:rsid w:val="002B1EFA"/>
    <w:rsid w:val="002B2720"/>
    <w:rsid w:val="002B3570"/>
    <w:rsid w:val="002B46E7"/>
    <w:rsid w:val="002B4C03"/>
    <w:rsid w:val="002B61C0"/>
    <w:rsid w:val="002B6498"/>
    <w:rsid w:val="002B7FD6"/>
    <w:rsid w:val="002C01C1"/>
    <w:rsid w:val="002C2E95"/>
    <w:rsid w:val="002C3C3C"/>
    <w:rsid w:val="002C42CB"/>
    <w:rsid w:val="002C43CC"/>
    <w:rsid w:val="002D11EE"/>
    <w:rsid w:val="002D16C3"/>
    <w:rsid w:val="002D2252"/>
    <w:rsid w:val="002D41B8"/>
    <w:rsid w:val="002D486F"/>
    <w:rsid w:val="002D58C0"/>
    <w:rsid w:val="002D5B36"/>
    <w:rsid w:val="002D7559"/>
    <w:rsid w:val="002D7872"/>
    <w:rsid w:val="002D7BE7"/>
    <w:rsid w:val="002E0CEC"/>
    <w:rsid w:val="002E2ABE"/>
    <w:rsid w:val="002E2CC4"/>
    <w:rsid w:val="002E3C1E"/>
    <w:rsid w:val="002E43C8"/>
    <w:rsid w:val="002E4C97"/>
    <w:rsid w:val="002E5489"/>
    <w:rsid w:val="002E5ACE"/>
    <w:rsid w:val="002E5FCC"/>
    <w:rsid w:val="002E68B0"/>
    <w:rsid w:val="002E6973"/>
    <w:rsid w:val="002E7FC9"/>
    <w:rsid w:val="002F4A3C"/>
    <w:rsid w:val="002F4DA3"/>
    <w:rsid w:val="002F62BE"/>
    <w:rsid w:val="002F63A4"/>
    <w:rsid w:val="002F6BF3"/>
    <w:rsid w:val="0030133A"/>
    <w:rsid w:val="00303452"/>
    <w:rsid w:val="00303A4B"/>
    <w:rsid w:val="00303F0D"/>
    <w:rsid w:val="003056E7"/>
    <w:rsid w:val="00310182"/>
    <w:rsid w:val="003101E4"/>
    <w:rsid w:val="00312347"/>
    <w:rsid w:val="0031257C"/>
    <w:rsid w:val="0031446C"/>
    <w:rsid w:val="00314C55"/>
    <w:rsid w:val="00315AA8"/>
    <w:rsid w:val="00316659"/>
    <w:rsid w:val="0031691F"/>
    <w:rsid w:val="00316C5F"/>
    <w:rsid w:val="00317CF8"/>
    <w:rsid w:val="00320ABE"/>
    <w:rsid w:val="00321FB7"/>
    <w:rsid w:val="003222E2"/>
    <w:rsid w:val="00323B94"/>
    <w:rsid w:val="003258EA"/>
    <w:rsid w:val="00325C41"/>
    <w:rsid w:val="00325D23"/>
    <w:rsid w:val="00326BCB"/>
    <w:rsid w:val="003277C1"/>
    <w:rsid w:val="0033114F"/>
    <w:rsid w:val="00332FDD"/>
    <w:rsid w:val="003331C8"/>
    <w:rsid w:val="003334C2"/>
    <w:rsid w:val="00333A56"/>
    <w:rsid w:val="0033726D"/>
    <w:rsid w:val="00340337"/>
    <w:rsid w:val="00341A4C"/>
    <w:rsid w:val="003425BC"/>
    <w:rsid w:val="0034274B"/>
    <w:rsid w:val="00344FDB"/>
    <w:rsid w:val="00345364"/>
    <w:rsid w:val="00345AFC"/>
    <w:rsid w:val="00345EC3"/>
    <w:rsid w:val="00347EF4"/>
    <w:rsid w:val="003504D9"/>
    <w:rsid w:val="003521FF"/>
    <w:rsid w:val="00352288"/>
    <w:rsid w:val="0035280F"/>
    <w:rsid w:val="00352D66"/>
    <w:rsid w:val="0035307E"/>
    <w:rsid w:val="00356199"/>
    <w:rsid w:val="00356F74"/>
    <w:rsid w:val="00356F94"/>
    <w:rsid w:val="003613C9"/>
    <w:rsid w:val="00361B12"/>
    <w:rsid w:val="003635D0"/>
    <w:rsid w:val="003635E5"/>
    <w:rsid w:val="00365B31"/>
    <w:rsid w:val="00366A64"/>
    <w:rsid w:val="00366EF5"/>
    <w:rsid w:val="00370AE6"/>
    <w:rsid w:val="00370C60"/>
    <w:rsid w:val="00374574"/>
    <w:rsid w:val="00374BA0"/>
    <w:rsid w:val="00375646"/>
    <w:rsid w:val="003756E5"/>
    <w:rsid w:val="003758C2"/>
    <w:rsid w:val="0037696A"/>
    <w:rsid w:val="0038043F"/>
    <w:rsid w:val="00381460"/>
    <w:rsid w:val="00381FE8"/>
    <w:rsid w:val="00382C69"/>
    <w:rsid w:val="003832E1"/>
    <w:rsid w:val="00384261"/>
    <w:rsid w:val="003844C6"/>
    <w:rsid w:val="00384BD4"/>
    <w:rsid w:val="003857B0"/>
    <w:rsid w:val="00387CB0"/>
    <w:rsid w:val="00390DBE"/>
    <w:rsid w:val="00392BF1"/>
    <w:rsid w:val="00394097"/>
    <w:rsid w:val="003A06B8"/>
    <w:rsid w:val="003A0798"/>
    <w:rsid w:val="003A0D89"/>
    <w:rsid w:val="003A0D8A"/>
    <w:rsid w:val="003A1904"/>
    <w:rsid w:val="003A1A2C"/>
    <w:rsid w:val="003A2ED6"/>
    <w:rsid w:val="003A3B28"/>
    <w:rsid w:val="003A4344"/>
    <w:rsid w:val="003A486C"/>
    <w:rsid w:val="003A55C7"/>
    <w:rsid w:val="003A57D7"/>
    <w:rsid w:val="003A6801"/>
    <w:rsid w:val="003A68C8"/>
    <w:rsid w:val="003B03E0"/>
    <w:rsid w:val="003B0D89"/>
    <w:rsid w:val="003B0EA1"/>
    <w:rsid w:val="003B0F51"/>
    <w:rsid w:val="003B1D3E"/>
    <w:rsid w:val="003B2266"/>
    <w:rsid w:val="003C10E4"/>
    <w:rsid w:val="003C24B3"/>
    <w:rsid w:val="003C4261"/>
    <w:rsid w:val="003C4449"/>
    <w:rsid w:val="003C4590"/>
    <w:rsid w:val="003C49B7"/>
    <w:rsid w:val="003D0A82"/>
    <w:rsid w:val="003D0E66"/>
    <w:rsid w:val="003D50BB"/>
    <w:rsid w:val="003D6FEB"/>
    <w:rsid w:val="003D74C1"/>
    <w:rsid w:val="003E0FF6"/>
    <w:rsid w:val="003E16DD"/>
    <w:rsid w:val="003E3637"/>
    <w:rsid w:val="003E3D5A"/>
    <w:rsid w:val="003E6DCF"/>
    <w:rsid w:val="003F1111"/>
    <w:rsid w:val="003F121D"/>
    <w:rsid w:val="003F1BAC"/>
    <w:rsid w:val="003F29C3"/>
    <w:rsid w:val="003F4C8E"/>
    <w:rsid w:val="003F5373"/>
    <w:rsid w:val="003F593D"/>
    <w:rsid w:val="003F6B23"/>
    <w:rsid w:val="003F739A"/>
    <w:rsid w:val="00400121"/>
    <w:rsid w:val="004001F9"/>
    <w:rsid w:val="00400682"/>
    <w:rsid w:val="00402116"/>
    <w:rsid w:val="00402575"/>
    <w:rsid w:val="00402C6E"/>
    <w:rsid w:val="004032D8"/>
    <w:rsid w:val="00405D66"/>
    <w:rsid w:val="00406780"/>
    <w:rsid w:val="00407DA9"/>
    <w:rsid w:val="00412443"/>
    <w:rsid w:val="00413C37"/>
    <w:rsid w:val="00413F58"/>
    <w:rsid w:val="00414A13"/>
    <w:rsid w:val="00414ACE"/>
    <w:rsid w:val="004150B4"/>
    <w:rsid w:val="00416B51"/>
    <w:rsid w:val="00417714"/>
    <w:rsid w:val="004208D3"/>
    <w:rsid w:val="00422DBF"/>
    <w:rsid w:val="0042354A"/>
    <w:rsid w:val="00423C97"/>
    <w:rsid w:val="00425992"/>
    <w:rsid w:val="00425CFC"/>
    <w:rsid w:val="004261DA"/>
    <w:rsid w:val="00427F1C"/>
    <w:rsid w:val="00430234"/>
    <w:rsid w:val="00430536"/>
    <w:rsid w:val="004306E5"/>
    <w:rsid w:val="0043169E"/>
    <w:rsid w:val="004338B6"/>
    <w:rsid w:val="004352CB"/>
    <w:rsid w:val="0044087C"/>
    <w:rsid w:val="00440B1C"/>
    <w:rsid w:val="00441D82"/>
    <w:rsid w:val="00441E3E"/>
    <w:rsid w:val="004423C5"/>
    <w:rsid w:val="00444297"/>
    <w:rsid w:val="00444743"/>
    <w:rsid w:val="004458AA"/>
    <w:rsid w:val="0044649A"/>
    <w:rsid w:val="004508D2"/>
    <w:rsid w:val="00451523"/>
    <w:rsid w:val="00452038"/>
    <w:rsid w:val="0045226C"/>
    <w:rsid w:val="004522C0"/>
    <w:rsid w:val="00452A1B"/>
    <w:rsid w:val="00454F3E"/>
    <w:rsid w:val="0045565E"/>
    <w:rsid w:val="00457CA3"/>
    <w:rsid w:val="00460709"/>
    <w:rsid w:val="004609E2"/>
    <w:rsid w:val="00462673"/>
    <w:rsid w:val="004663DF"/>
    <w:rsid w:val="00466FB7"/>
    <w:rsid w:val="00467020"/>
    <w:rsid w:val="004703FD"/>
    <w:rsid w:val="00473659"/>
    <w:rsid w:val="00473707"/>
    <w:rsid w:val="004761F2"/>
    <w:rsid w:val="004770AC"/>
    <w:rsid w:val="00477175"/>
    <w:rsid w:val="00477FE5"/>
    <w:rsid w:val="0048022C"/>
    <w:rsid w:val="00480C18"/>
    <w:rsid w:val="00480E05"/>
    <w:rsid w:val="00481BE9"/>
    <w:rsid w:val="00481F2E"/>
    <w:rsid w:val="0048226A"/>
    <w:rsid w:val="00482966"/>
    <w:rsid w:val="00484288"/>
    <w:rsid w:val="004922C9"/>
    <w:rsid w:val="00492416"/>
    <w:rsid w:val="00492E66"/>
    <w:rsid w:val="004933B6"/>
    <w:rsid w:val="004938DD"/>
    <w:rsid w:val="004944AE"/>
    <w:rsid w:val="004946E1"/>
    <w:rsid w:val="004953F5"/>
    <w:rsid w:val="0049600F"/>
    <w:rsid w:val="004A0FAA"/>
    <w:rsid w:val="004A1D5D"/>
    <w:rsid w:val="004A1E99"/>
    <w:rsid w:val="004A43B4"/>
    <w:rsid w:val="004A50CC"/>
    <w:rsid w:val="004A5211"/>
    <w:rsid w:val="004A588E"/>
    <w:rsid w:val="004A591B"/>
    <w:rsid w:val="004A5B47"/>
    <w:rsid w:val="004A72FA"/>
    <w:rsid w:val="004B0623"/>
    <w:rsid w:val="004B0A2F"/>
    <w:rsid w:val="004B2347"/>
    <w:rsid w:val="004B2D47"/>
    <w:rsid w:val="004B3D78"/>
    <w:rsid w:val="004B5CE5"/>
    <w:rsid w:val="004C0C7D"/>
    <w:rsid w:val="004C2CB8"/>
    <w:rsid w:val="004C3D8D"/>
    <w:rsid w:val="004D15BD"/>
    <w:rsid w:val="004D16AB"/>
    <w:rsid w:val="004D1882"/>
    <w:rsid w:val="004D1B7C"/>
    <w:rsid w:val="004D1C78"/>
    <w:rsid w:val="004D215A"/>
    <w:rsid w:val="004D3FD4"/>
    <w:rsid w:val="004D41BF"/>
    <w:rsid w:val="004D42D5"/>
    <w:rsid w:val="004D7EF9"/>
    <w:rsid w:val="004E1698"/>
    <w:rsid w:val="004E5C0E"/>
    <w:rsid w:val="004E67F4"/>
    <w:rsid w:val="004E6A70"/>
    <w:rsid w:val="004F3165"/>
    <w:rsid w:val="004F35FC"/>
    <w:rsid w:val="004F46D9"/>
    <w:rsid w:val="004F56C7"/>
    <w:rsid w:val="004F7159"/>
    <w:rsid w:val="00500985"/>
    <w:rsid w:val="00500FFF"/>
    <w:rsid w:val="00501188"/>
    <w:rsid w:val="0050230A"/>
    <w:rsid w:val="00502945"/>
    <w:rsid w:val="00504034"/>
    <w:rsid w:val="00505384"/>
    <w:rsid w:val="00506BF7"/>
    <w:rsid w:val="00507165"/>
    <w:rsid w:val="00507CBE"/>
    <w:rsid w:val="005103F7"/>
    <w:rsid w:val="00510E80"/>
    <w:rsid w:val="0051156C"/>
    <w:rsid w:val="00511689"/>
    <w:rsid w:val="00511F8F"/>
    <w:rsid w:val="00512EC0"/>
    <w:rsid w:val="00514127"/>
    <w:rsid w:val="005155F0"/>
    <w:rsid w:val="00515E5F"/>
    <w:rsid w:val="005160A8"/>
    <w:rsid w:val="00516382"/>
    <w:rsid w:val="0052002E"/>
    <w:rsid w:val="00520AE3"/>
    <w:rsid w:val="00520FE8"/>
    <w:rsid w:val="0052201A"/>
    <w:rsid w:val="0052385A"/>
    <w:rsid w:val="00525F41"/>
    <w:rsid w:val="005269C8"/>
    <w:rsid w:val="0053041B"/>
    <w:rsid w:val="00532781"/>
    <w:rsid w:val="005335B4"/>
    <w:rsid w:val="0053525A"/>
    <w:rsid w:val="00535419"/>
    <w:rsid w:val="00535AE7"/>
    <w:rsid w:val="00535DE0"/>
    <w:rsid w:val="00535EE5"/>
    <w:rsid w:val="00536047"/>
    <w:rsid w:val="00536BC0"/>
    <w:rsid w:val="00537270"/>
    <w:rsid w:val="00537422"/>
    <w:rsid w:val="00537829"/>
    <w:rsid w:val="00537B16"/>
    <w:rsid w:val="005433A8"/>
    <w:rsid w:val="00543951"/>
    <w:rsid w:val="00543952"/>
    <w:rsid w:val="00544751"/>
    <w:rsid w:val="00544789"/>
    <w:rsid w:val="0054519E"/>
    <w:rsid w:val="005454FA"/>
    <w:rsid w:val="00545C26"/>
    <w:rsid w:val="00547C5C"/>
    <w:rsid w:val="00550554"/>
    <w:rsid w:val="00550E7C"/>
    <w:rsid w:val="005510A7"/>
    <w:rsid w:val="00551CDA"/>
    <w:rsid w:val="005542AC"/>
    <w:rsid w:val="00554523"/>
    <w:rsid w:val="00554B4E"/>
    <w:rsid w:val="00555938"/>
    <w:rsid w:val="00555ADA"/>
    <w:rsid w:val="00555DF0"/>
    <w:rsid w:val="0056186F"/>
    <w:rsid w:val="00561E0A"/>
    <w:rsid w:val="005625A3"/>
    <w:rsid w:val="00562D66"/>
    <w:rsid w:val="00563150"/>
    <w:rsid w:val="005644ED"/>
    <w:rsid w:val="00565815"/>
    <w:rsid w:val="0056647F"/>
    <w:rsid w:val="00566E2E"/>
    <w:rsid w:val="0056707C"/>
    <w:rsid w:val="00567E08"/>
    <w:rsid w:val="00571B5F"/>
    <w:rsid w:val="00571FEE"/>
    <w:rsid w:val="005744DF"/>
    <w:rsid w:val="0057598F"/>
    <w:rsid w:val="00575B7F"/>
    <w:rsid w:val="00575FE6"/>
    <w:rsid w:val="00576B47"/>
    <w:rsid w:val="00576F68"/>
    <w:rsid w:val="00577073"/>
    <w:rsid w:val="005770B4"/>
    <w:rsid w:val="00583471"/>
    <w:rsid w:val="00583705"/>
    <w:rsid w:val="00583C63"/>
    <w:rsid w:val="00585B1E"/>
    <w:rsid w:val="0058625C"/>
    <w:rsid w:val="005868F9"/>
    <w:rsid w:val="00590A87"/>
    <w:rsid w:val="00591072"/>
    <w:rsid w:val="005929F3"/>
    <w:rsid w:val="00592CD8"/>
    <w:rsid w:val="005933DA"/>
    <w:rsid w:val="005946EE"/>
    <w:rsid w:val="00596685"/>
    <w:rsid w:val="00597F6C"/>
    <w:rsid w:val="005A1C4C"/>
    <w:rsid w:val="005A1EDD"/>
    <w:rsid w:val="005A2598"/>
    <w:rsid w:val="005A2C30"/>
    <w:rsid w:val="005A2EE1"/>
    <w:rsid w:val="005A360B"/>
    <w:rsid w:val="005A4173"/>
    <w:rsid w:val="005A5EF2"/>
    <w:rsid w:val="005A6083"/>
    <w:rsid w:val="005A61BF"/>
    <w:rsid w:val="005A783E"/>
    <w:rsid w:val="005A7845"/>
    <w:rsid w:val="005A78E4"/>
    <w:rsid w:val="005B0302"/>
    <w:rsid w:val="005B0566"/>
    <w:rsid w:val="005B2330"/>
    <w:rsid w:val="005B2D52"/>
    <w:rsid w:val="005B343A"/>
    <w:rsid w:val="005B381C"/>
    <w:rsid w:val="005B3D69"/>
    <w:rsid w:val="005B49CA"/>
    <w:rsid w:val="005B4F5E"/>
    <w:rsid w:val="005B5B15"/>
    <w:rsid w:val="005B6570"/>
    <w:rsid w:val="005C0192"/>
    <w:rsid w:val="005C196A"/>
    <w:rsid w:val="005C1AB7"/>
    <w:rsid w:val="005C227D"/>
    <w:rsid w:val="005C452E"/>
    <w:rsid w:val="005C61CE"/>
    <w:rsid w:val="005C6A8F"/>
    <w:rsid w:val="005C6C2E"/>
    <w:rsid w:val="005C7156"/>
    <w:rsid w:val="005C72AC"/>
    <w:rsid w:val="005D1CEE"/>
    <w:rsid w:val="005D2130"/>
    <w:rsid w:val="005D291A"/>
    <w:rsid w:val="005D3392"/>
    <w:rsid w:val="005D37A3"/>
    <w:rsid w:val="005D4392"/>
    <w:rsid w:val="005D468B"/>
    <w:rsid w:val="005D4871"/>
    <w:rsid w:val="005D6102"/>
    <w:rsid w:val="005D62FE"/>
    <w:rsid w:val="005D6D7F"/>
    <w:rsid w:val="005D6FAC"/>
    <w:rsid w:val="005D7B89"/>
    <w:rsid w:val="005E2A3E"/>
    <w:rsid w:val="005E4D37"/>
    <w:rsid w:val="005E6502"/>
    <w:rsid w:val="005E7ECD"/>
    <w:rsid w:val="005F11F8"/>
    <w:rsid w:val="005F1557"/>
    <w:rsid w:val="005F2227"/>
    <w:rsid w:val="005F32D6"/>
    <w:rsid w:val="005F334B"/>
    <w:rsid w:val="005F5FEE"/>
    <w:rsid w:val="005F74D3"/>
    <w:rsid w:val="005F7F4C"/>
    <w:rsid w:val="006003D4"/>
    <w:rsid w:val="006016E7"/>
    <w:rsid w:val="006026F1"/>
    <w:rsid w:val="00602FF0"/>
    <w:rsid w:val="00603E90"/>
    <w:rsid w:val="00607359"/>
    <w:rsid w:val="0060758C"/>
    <w:rsid w:val="00607C9A"/>
    <w:rsid w:val="00607F44"/>
    <w:rsid w:val="006107FE"/>
    <w:rsid w:val="00611959"/>
    <w:rsid w:val="00613534"/>
    <w:rsid w:val="006143B0"/>
    <w:rsid w:val="006146B7"/>
    <w:rsid w:val="006158A7"/>
    <w:rsid w:val="00620325"/>
    <w:rsid w:val="00620498"/>
    <w:rsid w:val="0062092D"/>
    <w:rsid w:val="006224E1"/>
    <w:rsid w:val="00622713"/>
    <w:rsid w:val="00622CE8"/>
    <w:rsid w:val="00623391"/>
    <w:rsid w:val="00623446"/>
    <w:rsid w:val="0062560A"/>
    <w:rsid w:val="0062788F"/>
    <w:rsid w:val="00630283"/>
    <w:rsid w:val="00631F98"/>
    <w:rsid w:val="00631FC1"/>
    <w:rsid w:val="00632B69"/>
    <w:rsid w:val="00634801"/>
    <w:rsid w:val="00634FFB"/>
    <w:rsid w:val="00635460"/>
    <w:rsid w:val="00636339"/>
    <w:rsid w:val="006363B3"/>
    <w:rsid w:val="0063776D"/>
    <w:rsid w:val="00642D35"/>
    <w:rsid w:val="006440B1"/>
    <w:rsid w:val="0064600E"/>
    <w:rsid w:val="00647567"/>
    <w:rsid w:val="00650FEA"/>
    <w:rsid w:val="00652DAA"/>
    <w:rsid w:val="00654F9E"/>
    <w:rsid w:val="00655E38"/>
    <w:rsid w:val="00657799"/>
    <w:rsid w:val="006578A7"/>
    <w:rsid w:val="00657A2E"/>
    <w:rsid w:val="00657A73"/>
    <w:rsid w:val="00662B8A"/>
    <w:rsid w:val="00663CE9"/>
    <w:rsid w:val="00664201"/>
    <w:rsid w:val="00664912"/>
    <w:rsid w:val="00667879"/>
    <w:rsid w:val="006709BA"/>
    <w:rsid w:val="00670BAC"/>
    <w:rsid w:val="00671572"/>
    <w:rsid w:val="0067196A"/>
    <w:rsid w:val="00672C54"/>
    <w:rsid w:val="00673FAF"/>
    <w:rsid w:val="0067605E"/>
    <w:rsid w:val="00677519"/>
    <w:rsid w:val="00677E14"/>
    <w:rsid w:val="00680A6F"/>
    <w:rsid w:val="0068199D"/>
    <w:rsid w:val="00684E64"/>
    <w:rsid w:val="0068578F"/>
    <w:rsid w:val="006876FC"/>
    <w:rsid w:val="00691F03"/>
    <w:rsid w:val="00692858"/>
    <w:rsid w:val="006935B1"/>
    <w:rsid w:val="00695448"/>
    <w:rsid w:val="006954A8"/>
    <w:rsid w:val="0069574A"/>
    <w:rsid w:val="00696386"/>
    <w:rsid w:val="0069652D"/>
    <w:rsid w:val="006A1960"/>
    <w:rsid w:val="006A1D50"/>
    <w:rsid w:val="006A2702"/>
    <w:rsid w:val="006A4C4C"/>
    <w:rsid w:val="006A4E50"/>
    <w:rsid w:val="006A5202"/>
    <w:rsid w:val="006A55EA"/>
    <w:rsid w:val="006A6009"/>
    <w:rsid w:val="006A6BC9"/>
    <w:rsid w:val="006A7030"/>
    <w:rsid w:val="006B0D7C"/>
    <w:rsid w:val="006B177E"/>
    <w:rsid w:val="006B5D3E"/>
    <w:rsid w:val="006B6A70"/>
    <w:rsid w:val="006B7FAB"/>
    <w:rsid w:val="006C0143"/>
    <w:rsid w:val="006C0190"/>
    <w:rsid w:val="006C1BF3"/>
    <w:rsid w:val="006C1DDE"/>
    <w:rsid w:val="006C27AB"/>
    <w:rsid w:val="006C2A7A"/>
    <w:rsid w:val="006C3423"/>
    <w:rsid w:val="006C5CBA"/>
    <w:rsid w:val="006D0599"/>
    <w:rsid w:val="006D1A86"/>
    <w:rsid w:val="006D249F"/>
    <w:rsid w:val="006D37AE"/>
    <w:rsid w:val="006D471B"/>
    <w:rsid w:val="006E0843"/>
    <w:rsid w:val="006E279C"/>
    <w:rsid w:val="006E2AC8"/>
    <w:rsid w:val="006E309F"/>
    <w:rsid w:val="006E401C"/>
    <w:rsid w:val="006E498A"/>
    <w:rsid w:val="006E4C2A"/>
    <w:rsid w:val="006E72DC"/>
    <w:rsid w:val="006F029A"/>
    <w:rsid w:val="006F060C"/>
    <w:rsid w:val="006F06A4"/>
    <w:rsid w:val="006F10F8"/>
    <w:rsid w:val="006F251C"/>
    <w:rsid w:val="006F3B27"/>
    <w:rsid w:val="006F57CA"/>
    <w:rsid w:val="006F5E33"/>
    <w:rsid w:val="006F6902"/>
    <w:rsid w:val="006F6B34"/>
    <w:rsid w:val="00701C80"/>
    <w:rsid w:val="00702EB1"/>
    <w:rsid w:val="00703B02"/>
    <w:rsid w:val="007063F2"/>
    <w:rsid w:val="00706647"/>
    <w:rsid w:val="0070728F"/>
    <w:rsid w:val="00707B83"/>
    <w:rsid w:val="00710133"/>
    <w:rsid w:val="00710424"/>
    <w:rsid w:val="0071098A"/>
    <w:rsid w:val="007131BF"/>
    <w:rsid w:val="0071329A"/>
    <w:rsid w:val="00714496"/>
    <w:rsid w:val="00714DBD"/>
    <w:rsid w:val="00715433"/>
    <w:rsid w:val="00717B54"/>
    <w:rsid w:val="00722439"/>
    <w:rsid w:val="0072508A"/>
    <w:rsid w:val="00727B11"/>
    <w:rsid w:val="00727FA7"/>
    <w:rsid w:val="007300A0"/>
    <w:rsid w:val="00730211"/>
    <w:rsid w:val="00730A98"/>
    <w:rsid w:val="00730AE8"/>
    <w:rsid w:val="007317F4"/>
    <w:rsid w:val="00731985"/>
    <w:rsid w:val="00732A39"/>
    <w:rsid w:val="00735196"/>
    <w:rsid w:val="00735A19"/>
    <w:rsid w:val="007361A8"/>
    <w:rsid w:val="0073693E"/>
    <w:rsid w:val="00737B85"/>
    <w:rsid w:val="007416B6"/>
    <w:rsid w:val="00741A78"/>
    <w:rsid w:val="00742661"/>
    <w:rsid w:val="0074328F"/>
    <w:rsid w:val="007472F1"/>
    <w:rsid w:val="00751189"/>
    <w:rsid w:val="00752607"/>
    <w:rsid w:val="007528E6"/>
    <w:rsid w:val="00753F16"/>
    <w:rsid w:val="007555BD"/>
    <w:rsid w:val="00756167"/>
    <w:rsid w:val="007616AE"/>
    <w:rsid w:val="00763379"/>
    <w:rsid w:val="007634EE"/>
    <w:rsid w:val="00765122"/>
    <w:rsid w:val="00765ECF"/>
    <w:rsid w:val="00770A67"/>
    <w:rsid w:val="007725F0"/>
    <w:rsid w:val="00772C8A"/>
    <w:rsid w:val="0077396A"/>
    <w:rsid w:val="0077443F"/>
    <w:rsid w:val="00774512"/>
    <w:rsid w:val="007760F6"/>
    <w:rsid w:val="007762B5"/>
    <w:rsid w:val="0077688B"/>
    <w:rsid w:val="00776D14"/>
    <w:rsid w:val="00777372"/>
    <w:rsid w:val="00777E23"/>
    <w:rsid w:val="00780B5E"/>
    <w:rsid w:val="007810BF"/>
    <w:rsid w:val="00782148"/>
    <w:rsid w:val="0078243C"/>
    <w:rsid w:val="00783CB6"/>
    <w:rsid w:val="00784C22"/>
    <w:rsid w:val="00784D93"/>
    <w:rsid w:val="00785F91"/>
    <w:rsid w:val="00786491"/>
    <w:rsid w:val="00786B94"/>
    <w:rsid w:val="00787482"/>
    <w:rsid w:val="0079098A"/>
    <w:rsid w:val="00790FB2"/>
    <w:rsid w:val="00792C6B"/>
    <w:rsid w:val="00795AD2"/>
    <w:rsid w:val="00797817"/>
    <w:rsid w:val="007A0E47"/>
    <w:rsid w:val="007A0FD7"/>
    <w:rsid w:val="007A15CF"/>
    <w:rsid w:val="007A185E"/>
    <w:rsid w:val="007A1E23"/>
    <w:rsid w:val="007A1F6D"/>
    <w:rsid w:val="007A33F2"/>
    <w:rsid w:val="007A5AB8"/>
    <w:rsid w:val="007A634A"/>
    <w:rsid w:val="007A731B"/>
    <w:rsid w:val="007B007E"/>
    <w:rsid w:val="007B09C2"/>
    <w:rsid w:val="007B1476"/>
    <w:rsid w:val="007B187F"/>
    <w:rsid w:val="007B31C8"/>
    <w:rsid w:val="007B4222"/>
    <w:rsid w:val="007B45BF"/>
    <w:rsid w:val="007B5405"/>
    <w:rsid w:val="007B640F"/>
    <w:rsid w:val="007B73EA"/>
    <w:rsid w:val="007C2F16"/>
    <w:rsid w:val="007C4101"/>
    <w:rsid w:val="007C4DD1"/>
    <w:rsid w:val="007C5CCD"/>
    <w:rsid w:val="007C5F53"/>
    <w:rsid w:val="007C6F6D"/>
    <w:rsid w:val="007C7E1E"/>
    <w:rsid w:val="007D3508"/>
    <w:rsid w:val="007D3E64"/>
    <w:rsid w:val="007D42AB"/>
    <w:rsid w:val="007D42DC"/>
    <w:rsid w:val="007D455A"/>
    <w:rsid w:val="007D46E6"/>
    <w:rsid w:val="007D5C22"/>
    <w:rsid w:val="007D7328"/>
    <w:rsid w:val="007D76BB"/>
    <w:rsid w:val="007D7AC9"/>
    <w:rsid w:val="007E2743"/>
    <w:rsid w:val="007E3597"/>
    <w:rsid w:val="007E395A"/>
    <w:rsid w:val="007E41D1"/>
    <w:rsid w:val="007E726B"/>
    <w:rsid w:val="007E7356"/>
    <w:rsid w:val="007F07C0"/>
    <w:rsid w:val="007F0E47"/>
    <w:rsid w:val="007F1032"/>
    <w:rsid w:val="007F1D5E"/>
    <w:rsid w:val="007F1FD6"/>
    <w:rsid w:val="007F20CE"/>
    <w:rsid w:val="007F2E3B"/>
    <w:rsid w:val="007F4943"/>
    <w:rsid w:val="007F4CDC"/>
    <w:rsid w:val="007F4D09"/>
    <w:rsid w:val="007F52F2"/>
    <w:rsid w:val="007F5A0A"/>
    <w:rsid w:val="007F5D00"/>
    <w:rsid w:val="007F6322"/>
    <w:rsid w:val="007F79F5"/>
    <w:rsid w:val="00801A8A"/>
    <w:rsid w:val="00801D48"/>
    <w:rsid w:val="0080257F"/>
    <w:rsid w:val="00803E3D"/>
    <w:rsid w:val="00804F09"/>
    <w:rsid w:val="00805197"/>
    <w:rsid w:val="00807BA1"/>
    <w:rsid w:val="00810F8E"/>
    <w:rsid w:val="00811D31"/>
    <w:rsid w:val="008120E0"/>
    <w:rsid w:val="00812EBF"/>
    <w:rsid w:val="00814422"/>
    <w:rsid w:val="0081583D"/>
    <w:rsid w:val="008167F0"/>
    <w:rsid w:val="00816D02"/>
    <w:rsid w:val="00817186"/>
    <w:rsid w:val="00817611"/>
    <w:rsid w:val="0082012B"/>
    <w:rsid w:val="00820463"/>
    <w:rsid w:val="00821C01"/>
    <w:rsid w:val="00821D96"/>
    <w:rsid w:val="0082297F"/>
    <w:rsid w:val="00822A74"/>
    <w:rsid w:val="00822C1D"/>
    <w:rsid w:val="00823855"/>
    <w:rsid w:val="00823D06"/>
    <w:rsid w:val="00824023"/>
    <w:rsid w:val="0082424E"/>
    <w:rsid w:val="0082651D"/>
    <w:rsid w:val="00827E99"/>
    <w:rsid w:val="00831A46"/>
    <w:rsid w:val="0083210B"/>
    <w:rsid w:val="0083314B"/>
    <w:rsid w:val="008331EF"/>
    <w:rsid w:val="008346DA"/>
    <w:rsid w:val="008354B8"/>
    <w:rsid w:val="00836F04"/>
    <w:rsid w:val="008374FC"/>
    <w:rsid w:val="00841B75"/>
    <w:rsid w:val="00842D43"/>
    <w:rsid w:val="00844E87"/>
    <w:rsid w:val="008460E0"/>
    <w:rsid w:val="008473CB"/>
    <w:rsid w:val="008506AF"/>
    <w:rsid w:val="00851223"/>
    <w:rsid w:val="0085129A"/>
    <w:rsid w:val="00852DA8"/>
    <w:rsid w:val="008544C0"/>
    <w:rsid w:val="00854C5A"/>
    <w:rsid w:val="00854F09"/>
    <w:rsid w:val="00855708"/>
    <w:rsid w:val="00855B3B"/>
    <w:rsid w:val="00855BBF"/>
    <w:rsid w:val="00863637"/>
    <w:rsid w:val="00863C0F"/>
    <w:rsid w:val="008640D8"/>
    <w:rsid w:val="008643F5"/>
    <w:rsid w:val="00864EF7"/>
    <w:rsid w:val="0086555F"/>
    <w:rsid w:val="00866A8C"/>
    <w:rsid w:val="00866ADB"/>
    <w:rsid w:val="00867EDE"/>
    <w:rsid w:val="00870C3A"/>
    <w:rsid w:val="00870EBF"/>
    <w:rsid w:val="00872DCA"/>
    <w:rsid w:val="00872FD1"/>
    <w:rsid w:val="008746CB"/>
    <w:rsid w:val="0087547B"/>
    <w:rsid w:val="0087569A"/>
    <w:rsid w:val="00875838"/>
    <w:rsid w:val="00876971"/>
    <w:rsid w:val="00877128"/>
    <w:rsid w:val="00880E6C"/>
    <w:rsid w:val="008816D8"/>
    <w:rsid w:val="008819E3"/>
    <w:rsid w:val="00882B3B"/>
    <w:rsid w:val="00883074"/>
    <w:rsid w:val="00885E19"/>
    <w:rsid w:val="00885FB0"/>
    <w:rsid w:val="0088776D"/>
    <w:rsid w:val="00887FCC"/>
    <w:rsid w:val="008904FF"/>
    <w:rsid w:val="00891840"/>
    <w:rsid w:val="0089202D"/>
    <w:rsid w:val="00895919"/>
    <w:rsid w:val="0089595D"/>
    <w:rsid w:val="00895D8D"/>
    <w:rsid w:val="008974DB"/>
    <w:rsid w:val="008A01A4"/>
    <w:rsid w:val="008A03E2"/>
    <w:rsid w:val="008A206F"/>
    <w:rsid w:val="008A373D"/>
    <w:rsid w:val="008A4650"/>
    <w:rsid w:val="008A4FBA"/>
    <w:rsid w:val="008A5344"/>
    <w:rsid w:val="008A54C4"/>
    <w:rsid w:val="008A620F"/>
    <w:rsid w:val="008A64C4"/>
    <w:rsid w:val="008B052D"/>
    <w:rsid w:val="008B12D0"/>
    <w:rsid w:val="008B1367"/>
    <w:rsid w:val="008B45CA"/>
    <w:rsid w:val="008B61BC"/>
    <w:rsid w:val="008B750D"/>
    <w:rsid w:val="008B7618"/>
    <w:rsid w:val="008C0093"/>
    <w:rsid w:val="008C1DE8"/>
    <w:rsid w:val="008C200B"/>
    <w:rsid w:val="008C2303"/>
    <w:rsid w:val="008C3322"/>
    <w:rsid w:val="008C3EF6"/>
    <w:rsid w:val="008C4FFB"/>
    <w:rsid w:val="008C56EC"/>
    <w:rsid w:val="008C5729"/>
    <w:rsid w:val="008C5876"/>
    <w:rsid w:val="008C6DB6"/>
    <w:rsid w:val="008C6EEF"/>
    <w:rsid w:val="008C70CB"/>
    <w:rsid w:val="008C7A7E"/>
    <w:rsid w:val="008C7E98"/>
    <w:rsid w:val="008D26BE"/>
    <w:rsid w:val="008D2DC7"/>
    <w:rsid w:val="008D2FDA"/>
    <w:rsid w:val="008D376F"/>
    <w:rsid w:val="008D54CE"/>
    <w:rsid w:val="008D5BFC"/>
    <w:rsid w:val="008D66C2"/>
    <w:rsid w:val="008D6C14"/>
    <w:rsid w:val="008D6E63"/>
    <w:rsid w:val="008D78AB"/>
    <w:rsid w:val="008E2A8B"/>
    <w:rsid w:val="008E2BD0"/>
    <w:rsid w:val="008E2D59"/>
    <w:rsid w:val="008E3254"/>
    <w:rsid w:val="008E32DF"/>
    <w:rsid w:val="008E63E4"/>
    <w:rsid w:val="008E6427"/>
    <w:rsid w:val="008E7075"/>
    <w:rsid w:val="008E7C64"/>
    <w:rsid w:val="008F21E3"/>
    <w:rsid w:val="008F5807"/>
    <w:rsid w:val="008F6218"/>
    <w:rsid w:val="008F6AF9"/>
    <w:rsid w:val="008F76AA"/>
    <w:rsid w:val="00903053"/>
    <w:rsid w:val="0090321F"/>
    <w:rsid w:val="00903B36"/>
    <w:rsid w:val="009046DA"/>
    <w:rsid w:val="0090475B"/>
    <w:rsid w:val="009062B8"/>
    <w:rsid w:val="00907EE1"/>
    <w:rsid w:val="009115A2"/>
    <w:rsid w:val="0091200D"/>
    <w:rsid w:val="0091238A"/>
    <w:rsid w:val="00914664"/>
    <w:rsid w:val="009155E2"/>
    <w:rsid w:val="009159D7"/>
    <w:rsid w:val="00915B75"/>
    <w:rsid w:val="0091796C"/>
    <w:rsid w:val="00917CC0"/>
    <w:rsid w:val="00917EA8"/>
    <w:rsid w:val="00920041"/>
    <w:rsid w:val="00920720"/>
    <w:rsid w:val="00920C81"/>
    <w:rsid w:val="00921093"/>
    <w:rsid w:val="0092238D"/>
    <w:rsid w:val="00922727"/>
    <w:rsid w:val="00922910"/>
    <w:rsid w:val="00922E99"/>
    <w:rsid w:val="00924152"/>
    <w:rsid w:val="00925083"/>
    <w:rsid w:val="0092586F"/>
    <w:rsid w:val="0092613C"/>
    <w:rsid w:val="0092653C"/>
    <w:rsid w:val="00930B39"/>
    <w:rsid w:val="009328B6"/>
    <w:rsid w:val="00932F64"/>
    <w:rsid w:val="0093410B"/>
    <w:rsid w:val="00934B8B"/>
    <w:rsid w:val="00934D73"/>
    <w:rsid w:val="009350CC"/>
    <w:rsid w:val="00935CD2"/>
    <w:rsid w:val="00936638"/>
    <w:rsid w:val="00937E25"/>
    <w:rsid w:val="00941DF2"/>
    <w:rsid w:val="0094239A"/>
    <w:rsid w:val="00942556"/>
    <w:rsid w:val="009428B4"/>
    <w:rsid w:val="00942F36"/>
    <w:rsid w:val="009433B9"/>
    <w:rsid w:val="00943A03"/>
    <w:rsid w:val="00943F96"/>
    <w:rsid w:val="0094593C"/>
    <w:rsid w:val="009503DE"/>
    <w:rsid w:val="009509C3"/>
    <w:rsid w:val="00952C0D"/>
    <w:rsid w:val="00952E91"/>
    <w:rsid w:val="00954625"/>
    <w:rsid w:val="00956BE3"/>
    <w:rsid w:val="009604F7"/>
    <w:rsid w:val="009605AE"/>
    <w:rsid w:val="00961219"/>
    <w:rsid w:val="0096439E"/>
    <w:rsid w:val="00964469"/>
    <w:rsid w:val="00964801"/>
    <w:rsid w:val="00965920"/>
    <w:rsid w:val="009664F0"/>
    <w:rsid w:val="009677A0"/>
    <w:rsid w:val="009712CE"/>
    <w:rsid w:val="0097188B"/>
    <w:rsid w:val="00972326"/>
    <w:rsid w:val="009737BB"/>
    <w:rsid w:val="009743AC"/>
    <w:rsid w:val="009778E4"/>
    <w:rsid w:val="00980B1B"/>
    <w:rsid w:val="00981196"/>
    <w:rsid w:val="00981390"/>
    <w:rsid w:val="009825BE"/>
    <w:rsid w:val="00983242"/>
    <w:rsid w:val="00984809"/>
    <w:rsid w:val="00986C44"/>
    <w:rsid w:val="00986D11"/>
    <w:rsid w:val="00987D1F"/>
    <w:rsid w:val="00990656"/>
    <w:rsid w:val="00991E7B"/>
    <w:rsid w:val="0099289D"/>
    <w:rsid w:val="00993F87"/>
    <w:rsid w:val="009941A5"/>
    <w:rsid w:val="00995067"/>
    <w:rsid w:val="009969AE"/>
    <w:rsid w:val="00997960"/>
    <w:rsid w:val="009A0E31"/>
    <w:rsid w:val="009A0EF3"/>
    <w:rsid w:val="009A17B1"/>
    <w:rsid w:val="009A1903"/>
    <w:rsid w:val="009A1A28"/>
    <w:rsid w:val="009A259C"/>
    <w:rsid w:val="009A3296"/>
    <w:rsid w:val="009A5055"/>
    <w:rsid w:val="009A6706"/>
    <w:rsid w:val="009A6AB7"/>
    <w:rsid w:val="009B0526"/>
    <w:rsid w:val="009B06A8"/>
    <w:rsid w:val="009B07F3"/>
    <w:rsid w:val="009B0B18"/>
    <w:rsid w:val="009B1632"/>
    <w:rsid w:val="009B4550"/>
    <w:rsid w:val="009B4CF1"/>
    <w:rsid w:val="009B4E25"/>
    <w:rsid w:val="009B4E92"/>
    <w:rsid w:val="009B5BA5"/>
    <w:rsid w:val="009B6BF4"/>
    <w:rsid w:val="009C04A8"/>
    <w:rsid w:val="009C0777"/>
    <w:rsid w:val="009C2B26"/>
    <w:rsid w:val="009C2CB2"/>
    <w:rsid w:val="009C486C"/>
    <w:rsid w:val="009C56A8"/>
    <w:rsid w:val="009C67FF"/>
    <w:rsid w:val="009C69A1"/>
    <w:rsid w:val="009C70AB"/>
    <w:rsid w:val="009D111F"/>
    <w:rsid w:val="009D13F6"/>
    <w:rsid w:val="009D1402"/>
    <w:rsid w:val="009D307B"/>
    <w:rsid w:val="009D3909"/>
    <w:rsid w:val="009D3911"/>
    <w:rsid w:val="009D3D80"/>
    <w:rsid w:val="009D55AF"/>
    <w:rsid w:val="009D56B3"/>
    <w:rsid w:val="009D74E7"/>
    <w:rsid w:val="009D79CD"/>
    <w:rsid w:val="009E208E"/>
    <w:rsid w:val="009E21F2"/>
    <w:rsid w:val="009E2AEE"/>
    <w:rsid w:val="009E52BE"/>
    <w:rsid w:val="009E58DC"/>
    <w:rsid w:val="009E5EC4"/>
    <w:rsid w:val="009E6CFF"/>
    <w:rsid w:val="009E72F8"/>
    <w:rsid w:val="009E7929"/>
    <w:rsid w:val="009E7EB0"/>
    <w:rsid w:val="009F057E"/>
    <w:rsid w:val="009F06FC"/>
    <w:rsid w:val="009F133C"/>
    <w:rsid w:val="009F1E3A"/>
    <w:rsid w:val="009F3784"/>
    <w:rsid w:val="009F4E4D"/>
    <w:rsid w:val="00A00774"/>
    <w:rsid w:val="00A01053"/>
    <w:rsid w:val="00A028C9"/>
    <w:rsid w:val="00A045C9"/>
    <w:rsid w:val="00A04A7F"/>
    <w:rsid w:val="00A05FC9"/>
    <w:rsid w:val="00A063D7"/>
    <w:rsid w:val="00A067C3"/>
    <w:rsid w:val="00A0696D"/>
    <w:rsid w:val="00A10E5E"/>
    <w:rsid w:val="00A11B91"/>
    <w:rsid w:val="00A1347C"/>
    <w:rsid w:val="00A14091"/>
    <w:rsid w:val="00A1427B"/>
    <w:rsid w:val="00A167AA"/>
    <w:rsid w:val="00A2084E"/>
    <w:rsid w:val="00A21827"/>
    <w:rsid w:val="00A225A3"/>
    <w:rsid w:val="00A22EB8"/>
    <w:rsid w:val="00A23C48"/>
    <w:rsid w:val="00A24BE2"/>
    <w:rsid w:val="00A25581"/>
    <w:rsid w:val="00A26FE8"/>
    <w:rsid w:val="00A27E2A"/>
    <w:rsid w:val="00A309F1"/>
    <w:rsid w:val="00A3133D"/>
    <w:rsid w:val="00A343CF"/>
    <w:rsid w:val="00A344AF"/>
    <w:rsid w:val="00A3568F"/>
    <w:rsid w:val="00A356A0"/>
    <w:rsid w:val="00A35C38"/>
    <w:rsid w:val="00A35DA5"/>
    <w:rsid w:val="00A369ED"/>
    <w:rsid w:val="00A37BE2"/>
    <w:rsid w:val="00A4063E"/>
    <w:rsid w:val="00A40834"/>
    <w:rsid w:val="00A421AC"/>
    <w:rsid w:val="00A4299E"/>
    <w:rsid w:val="00A42FA5"/>
    <w:rsid w:val="00A44B05"/>
    <w:rsid w:val="00A4520F"/>
    <w:rsid w:val="00A47056"/>
    <w:rsid w:val="00A5180F"/>
    <w:rsid w:val="00A51E96"/>
    <w:rsid w:val="00A55762"/>
    <w:rsid w:val="00A56459"/>
    <w:rsid w:val="00A56F0B"/>
    <w:rsid w:val="00A57656"/>
    <w:rsid w:val="00A57BBB"/>
    <w:rsid w:val="00A57F69"/>
    <w:rsid w:val="00A61330"/>
    <w:rsid w:val="00A6362A"/>
    <w:rsid w:val="00A64093"/>
    <w:rsid w:val="00A65186"/>
    <w:rsid w:val="00A663C7"/>
    <w:rsid w:val="00A666F6"/>
    <w:rsid w:val="00A70DB1"/>
    <w:rsid w:val="00A718AB"/>
    <w:rsid w:val="00A72634"/>
    <w:rsid w:val="00A73C36"/>
    <w:rsid w:val="00A743B7"/>
    <w:rsid w:val="00A74A91"/>
    <w:rsid w:val="00A76AB0"/>
    <w:rsid w:val="00A7720B"/>
    <w:rsid w:val="00A77219"/>
    <w:rsid w:val="00A7759B"/>
    <w:rsid w:val="00A775A0"/>
    <w:rsid w:val="00A77DD9"/>
    <w:rsid w:val="00A8193A"/>
    <w:rsid w:val="00A81FB7"/>
    <w:rsid w:val="00A82296"/>
    <w:rsid w:val="00A84020"/>
    <w:rsid w:val="00A84CF5"/>
    <w:rsid w:val="00A85999"/>
    <w:rsid w:val="00A8717C"/>
    <w:rsid w:val="00A90527"/>
    <w:rsid w:val="00A90C09"/>
    <w:rsid w:val="00A91D79"/>
    <w:rsid w:val="00A936AE"/>
    <w:rsid w:val="00A93CE2"/>
    <w:rsid w:val="00A9485E"/>
    <w:rsid w:val="00A9523C"/>
    <w:rsid w:val="00A971F2"/>
    <w:rsid w:val="00A973FE"/>
    <w:rsid w:val="00AA00E6"/>
    <w:rsid w:val="00AA01A4"/>
    <w:rsid w:val="00AA04B8"/>
    <w:rsid w:val="00AA1153"/>
    <w:rsid w:val="00AA1851"/>
    <w:rsid w:val="00AA1FF6"/>
    <w:rsid w:val="00AA4466"/>
    <w:rsid w:val="00AA4FFB"/>
    <w:rsid w:val="00AA534F"/>
    <w:rsid w:val="00AA61B4"/>
    <w:rsid w:val="00AB1017"/>
    <w:rsid w:val="00AB18FE"/>
    <w:rsid w:val="00AB2531"/>
    <w:rsid w:val="00AB4114"/>
    <w:rsid w:val="00AB5406"/>
    <w:rsid w:val="00AB5DE3"/>
    <w:rsid w:val="00AB6846"/>
    <w:rsid w:val="00AB6CBB"/>
    <w:rsid w:val="00AB6CE8"/>
    <w:rsid w:val="00AC04B2"/>
    <w:rsid w:val="00AC349F"/>
    <w:rsid w:val="00AC3541"/>
    <w:rsid w:val="00AC37E8"/>
    <w:rsid w:val="00AC4F6B"/>
    <w:rsid w:val="00AC6164"/>
    <w:rsid w:val="00AC64BB"/>
    <w:rsid w:val="00AC64FA"/>
    <w:rsid w:val="00AC7211"/>
    <w:rsid w:val="00AC7602"/>
    <w:rsid w:val="00AD079D"/>
    <w:rsid w:val="00AD0836"/>
    <w:rsid w:val="00AD0940"/>
    <w:rsid w:val="00AD0B7C"/>
    <w:rsid w:val="00AD235C"/>
    <w:rsid w:val="00AD3386"/>
    <w:rsid w:val="00AD36E5"/>
    <w:rsid w:val="00AD4874"/>
    <w:rsid w:val="00AD6C9F"/>
    <w:rsid w:val="00AD7C9E"/>
    <w:rsid w:val="00AE1AB4"/>
    <w:rsid w:val="00AE27F5"/>
    <w:rsid w:val="00AE36FD"/>
    <w:rsid w:val="00AE4BE0"/>
    <w:rsid w:val="00AE4D5E"/>
    <w:rsid w:val="00AE54EB"/>
    <w:rsid w:val="00AE7DAD"/>
    <w:rsid w:val="00AF00AB"/>
    <w:rsid w:val="00AF0849"/>
    <w:rsid w:val="00AF0A1C"/>
    <w:rsid w:val="00AF0E06"/>
    <w:rsid w:val="00AF2708"/>
    <w:rsid w:val="00AF27C6"/>
    <w:rsid w:val="00AF28EB"/>
    <w:rsid w:val="00AF29FE"/>
    <w:rsid w:val="00AF3F29"/>
    <w:rsid w:val="00AF47EF"/>
    <w:rsid w:val="00AF703B"/>
    <w:rsid w:val="00AF73AD"/>
    <w:rsid w:val="00AF745F"/>
    <w:rsid w:val="00AF7675"/>
    <w:rsid w:val="00AF7966"/>
    <w:rsid w:val="00B01468"/>
    <w:rsid w:val="00B01941"/>
    <w:rsid w:val="00B01FE5"/>
    <w:rsid w:val="00B03DF2"/>
    <w:rsid w:val="00B06348"/>
    <w:rsid w:val="00B07164"/>
    <w:rsid w:val="00B074C7"/>
    <w:rsid w:val="00B079B5"/>
    <w:rsid w:val="00B10452"/>
    <w:rsid w:val="00B10A52"/>
    <w:rsid w:val="00B129B7"/>
    <w:rsid w:val="00B16A20"/>
    <w:rsid w:val="00B16F84"/>
    <w:rsid w:val="00B2450A"/>
    <w:rsid w:val="00B24C93"/>
    <w:rsid w:val="00B25450"/>
    <w:rsid w:val="00B2554B"/>
    <w:rsid w:val="00B25A65"/>
    <w:rsid w:val="00B272E0"/>
    <w:rsid w:val="00B276FD"/>
    <w:rsid w:val="00B312BF"/>
    <w:rsid w:val="00B32090"/>
    <w:rsid w:val="00B32A10"/>
    <w:rsid w:val="00B346FD"/>
    <w:rsid w:val="00B34B15"/>
    <w:rsid w:val="00B354E5"/>
    <w:rsid w:val="00B36650"/>
    <w:rsid w:val="00B36BA4"/>
    <w:rsid w:val="00B36CAD"/>
    <w:rsid w:val="00B378EE"/>
    <w:rsid w:val="00B37F7A"/>
    <w:rsid w:val="00B42BA0"/>
    <w:rsid w:val="00B4671B"/>
    <w:rsid w:val="00B471AB"/>
    <w:rsid w:val="00B47C6C"/>
    <w:rsid w:val="00B5120C"/>
    <w:rsid w:val="00B51287"/>
    <w:rsid w:val="00B513E0"/>
    <w:rsid w:val="00B51598"/>
    <w:rsid w:val="00B5167C"/>
    <w:rsid w:val="00B5230B"/>
    <w:rsid w:val="00B524C8"/>
    <w:rsid w:val="00B5259F"/>
    <w:rsid w:val="00B53B2C"/>
    <w:rsid w:val="00B53D42"/>
    <w:rsid w:val="00B54F90"/>
    <w:rsid w:val="00B55737"/>
    <w:rsid w:val="00B560E0"/>
    <w:rsid w:val="00B56188"/>
    <w:rsid w:val="00B571CB"/>
    <w:rsid w:val="00B57FBD"/>
    <w:rsid w:val="00B61A1D"/>
    <w:rsid w:val="00B6254F"/>
    <w:rsid w:val="00B643F9"/>
    <w:rsid w:val="00B651DC"/>
    <w:rsid w:val="00B70988"/>
    <w:rsid w:val="00B72EA8"/>
    <w:rsid w:val="00B73CC1"/>
    <w:rsid w:val="00B73DE1"/>
    <w:rsid w:val="00B74191"/>
    <w:rsid w:val="00B7432C"/>
    <w:rsid w:val="00B753FA"/>
    <w:rsid w:val="00B7612D"/>
    <w:rsid w:val="00B76409"/>
    <w:rsid w:val="00B804AE"/>
    <w:rsid w:val="00B80DCD"/>
    <w:rsid w:val="00B81257"/>
    <w:rsid w:val="00B814FE"/>
    <w:rsid w:val="00B81A86"/>
    <w:rsid w:val="00B822A7"/>
    <w:rsid w:val="00B82A67"/>
    <w:rsid w:val="00B864A1"/>
    <w:rsid w:val="00B869FA"/>
    <w:rsid w:val="00B87DD3"/>
    <w:rsid w:val="00B87FF0"/>
    <w:rsid w:val="00B9012C"/>
    <w:rsid w:val="00B91B8D"/>
    <w:rsid w:val="00B91F49"/>
    <w:rsid w:val="00B924D4"/>
    <w:rsid w:val="00B9355D"/>
    <w:rsid w:val="00B95B8D"/>
    <w:rsid w:val="00B95CC2"/>
    <w:rsid w:val="00B971D2"/>
    <w:rsid w:val="00BA19E6"/>
    <w:rsid w:val="00BA28FD"/>
    <w:rsid w:val="00BA31D3"/>
    <w:rsid w:val="00BB12F0"/>
    <w:rsid w:val="00BB1A34"/>
    <w:rsid w:val="00BB1AC0"/>
    <w:rsid w:val="00BB2A21"/>
    <w:rsid w:val="00BB45D0"/>
    <w:rsid w:val="00BB4CC4"/>
    <w:rsid w:val="00BB7514"/>
    <w:rsid w:val="00BB7805"/>
    <w:rsid w:val="00BC0E14"/>
    <w:rsid w:val="00BC197D"/>
    <w:rsid w:val="00BC3C68"/>
    <w:rsid w:val="00BC674C"/>
    <w:rsid w:val="00BC6E95"/>
    <w:rsid w:val="00BD08BF"/>
    <w:rsid w:val="00BD14B5"/>
    <w:rsid w:val="00BD2077"/>
    <w:rsid w:val="00BD32B0"/>
    <w:rsid w:val="00BD3F97"/>
    <w:rsid w:val="00BD4F45"/>
    <w:rsid w:val="00BD4F47"/>
    <w:rsid w:val="00BD5B61"/>
    <w:rsid w:val="00BD5B78"/>
    <w:rsid w:val="00BD74AB"/>
    <w:rsid w:val="00BD75D7"/>
    <w:rsid w:val="00BD7FAD"/>
    <w:rsid w:val="00BE3CD4"/>
    <w:rsid w:val="00BE64C9"/>
    <w:rsid w:val="00BE6B0C"/>
    <w:rsid w:val="00BE74B9"/>
    <w:rsid w:val="00BF01BE"/>
    <w:rsid w:val="00BF1572"/>
    <w:rsid w:val="00BF19BB"/>
    <w:rsid w:val="00BF2AC9"/>
    <w:rsid w:val="00BF2E6D"/>
    <w:rsid w:val="00BF3A9E"/>
    <w:rsid w:val="00BF5239"/>
    <w:rsid w:val="00BF61B3"/>
    <w:rsid w:val="00C007B3"/>
    <w:rsid w:val="00C0279A"/>
    <w:rsid w:val="00C03339"/>
    <w:rsid w:val="00C03EE0"/>
    <w:rsid w:val="00C04ABE"/>
    <w:rsid w:val="00C0568C"/>
    <w:rsid w:val="00C0593D"/>
    <w:rsid w:val="00C0666F"/>
    <w:rsid w:val="00C07A39"/>
    <w:rsid w:val="00C07F13"/>
    <w:rsid w:val="00C1212F"/>
    <w:rsid w:val="00C12CFE"/>
    <w:rsid w:val="00C13122"/>
    <w:rsid w:val="00C1490B"/>
    <w:rsid w:val="00C14CCA"/>
    <w:rsid w:val="00C16A5B"/>
    <w:rsid w:val="00C16E12"/>
    <w:rsid w:val="00C1738A"/>
    <w:rsid w:val="00C17D27"/>
    <w:rsid w:val="00C20285"/>
    <w:rsid w:val="00C20CE4"/>
    <w:rsid w:val="00C20DA1"/>
    <w:rsid w:val="00C2261F"/>
    <w:rsid w:val="00C22988"/>
    <w:rsid w:val="00C23728"/>
    <w:rsid w:val="00C2378E"/>
    <w:rsid w:val="00C247A2"/>
    <w:rsid w:val="00C25853"/>
    <w:rsid w:val="00C25B58"/>
    <w:rsid w:val="00C2684B"/>
    <w:rsid w:val="00C27114"/>
    <w:rsid w:val="00C2743F"/>
    <w:rsid w:val="00C312F9"/>
    <w:rsid w:val="00C325F7"/>
    <w:rsid w:val="00C33655"/>
    <w:rsid w:val="00C34729"/>
    <w:rsid w:val="00C35196"/>
    <w:rsid w:val="00C36955"/>
    <w:rsid w:val="00C36BE9"/>
    <w:rsid w:val="00C4018A"/>
    <w:rsid w:val="00C40454"/>
    <w:rsid w:val="00C418DC"/>
    <w:rsid w:val="00C41CE5"/>
    <w:rsid w:val="00C4363D"/>
    <w:rsid w:val="00C444F4"/>
    <w:rsid w:val="00C446D2"/>
    <w:rsid w:val="00C45B80"/>
    <w:rsid w:val="00C45D31"/>
    <w:rsid w:val="00C474E9"/>
    <w:rsid w:val="00C47A0F"/>
    <w:rsid w:val="00C50811"/>
    <w:rsid w:val="00C50D01"/>
    <w:rsid w:val="00C51C47"/>
    <w:rsid w:val="00C526CE"/>
    <w:rsid w:val="00C52814"/>
    <w:rsid w:val="00C53F05"/>
    <w:rsid w:val="00C57D80"/>
    <w:rsid w:val="00C60CF4"/>
    <w:rsid w:val="00C6399D"/>
    <w:rsid w:val="00C653BF"/>
    <w:rsid w:val="00C65428"/>
    <w:rsid w:val="00C65C37"/>
    <w:rsid w:val="00C668A0"/>
    <w:rsid w:val="00C668EF"/>
    <w:rsid w:val="00C731D4"/>
    <w:rsid w:val="00C73570"/>
    <w:rsid w:val="00C74AD8"/>
    <w:rsid w:val="00C76902"/>
    <w:rsid w:val="00C808E5"/>
    <w:rsid w:val="00C815C0"/>
    <w:rsid w:val="00C81896"/>
    <w:rsid w:val="00C8199B"/>
    <w:rsid w:val="00C821B6"/>
    <w:rsid w:val="00C83B72"/>
    <w:rsid w:val="00C84697"/>
    <w:rsid w:val="00C84C6F"/>
    <w:rsid w:val="00C900FA"/>
    <w:rsid w:val="00C90DF0"/>
    <w:rsid w:val="00C95B0D"/>
    <w:rsid w:val="00C9781A"/>
    <w:rsid w:val="00CA0159"/>
    <w:rsid w:val="00CA2E46"/>
    <w:rsid w:val="00CA37F5"/>
    <w:rsid w:val="00CA4B85"/>
    <w:rsid w:val="00CA5827"/>
    <w:rsid w:val="00CA7B54"/>
    <w:rsid w:val="00CA7D52"/>
    <w:rsid w:val="00CB1665"/>
    <w:rsid w:val="00CB5E1A"/>
    <w:rsid w:val="00CB6772"/>
    <w:rsid w:val="00CB6A66"/>
    <w:rsid w:val="00CC0027"/>
    <w:rsid w:val="00CC0E45"/>
    <w:rsid w:val="00CC1691"/>
    <w:rsid w:val="00CC190A"/>
    <w:rsid w:val="00CC21CA"/>
    <w:rsid w:val="00CC268F"/>
    <w:rsid w:val="00CC26B7"/>
    <w:rsid w:val="00CC3448"/>
    <w:rsid w:val="00CC3C0E"/>
    <w:rsid w:val="00CC4AF2"/>
    <w:rsid w:val="00CC6583"/>
    <w:rsid w:val="00CC6F61"/>
    <w:rsid w:val="00CD19C1"/>
    <w:rsid w:val="00CD1CEE"/>
    <w:rsid w:val="00CD4893"/>
    <w:rsid w:val="00CD56C6"/>
    <w:rsid w:val="00CD7526"/>
    <w:rsid w:val="00CE1C1F"/>
    <w:rsid w:val="00CE26DC"/>
    <w:rsid w:val="00CE2BB2"/>
    <w:rsid w:val="00CE4B63"/>
    <w:rsid w:val="00CE6345"/>
    <w:rsid w:val="00CE6FED"/>
    <w:rsid w:val="00CE74D3"/>
    <w:rsid w:val="00CE79ED"/>
    <w:rsid w:val="00CE7A3F"/>
    <w:rsid w:val="00CF0359"/>
    <w:rsid w:val="00CF219C"/>
    <w:rsid w:val="00CF2485"/>
    <w:rsid w:val="00CF24AF"/>
    <w:rsid w:val="00CF2AA5"/>
    <w:rsid w:val="00CF30C7"/>
    <w:rsid w:val="00CF3A65"/>
    <w:rsid w:val="00CF77A6"/>
    <w:rsid w:val="00CF7D9C"/>
    <w:rsid w:val="00D009D9"/>
    <w:rsid w:val="00D01067"/>
    <w:rsid w:val="00D01152"/>
    <w:rsid w:val="00D049DF"/>
    <w:rsid w:val="00D0555B"/>
    <w:rsid w:val="00D05C01"/>
    <w:rsid w:val="00D05E66"/>
    <w:rsid w:val="00D0682E"/>
    <w:rsid w:val="00D07C52"/>
    <w:rsid w:val="00D13F9B"/>
    <w:rsid w:val="00D14863"/>
    <w:rsid w:val="00D15C38"/>
    <w:rsid w:val="00D1655E"/>
    <w:rsid w:val="00D217EE"/>
    <w:rsid w:val="00D238F0"/>
    <w:rsid w:val="00D24494"/>
    <w:rsid w:val="00D24A42"/>
    <w:rsid w:val="00D254C7"/>
    <w:rsid w:val="00D25C05"/>
    <w:rsid w:val="00D2695C"/>
    <w:rsid w:val="00D2730A"/>
    <w:rsid w:val="00D30369"/>
    <w:rsid w:val="00D31D91"/>
    <w:rsid w:val="00D32563"/>
    <w:rsid w:val="00D32652"/>
    <w:rsid w:val="00D32B87"/>
    <w:rsid w:val="00D35F08"/>
    <w:rsid w:val="00D3687B"/>
    <w:rsid w:val="00D3739A"/>
    <w:rsid w:val="00D4146A"/>
    <w:rsid w:val="00D44806"/>
    <w:rsid w:val="00D44C92"/>
    <w:rsid w:val="00D45CE2"/>
    <w:rsid w:val="00D462B9"/>
    <w:rsid w:val="00D46D6C"/>
    <w:rsid w:val="00D47DFB"/>
    <w:rsid w:val="00D47FAB"/>
    <w:rsid w:val="00D50133"/>
    <w:rsid w:val="00D50CA0"/>
    <w:rsid w:val="00D518C3"/>
    <w:rsid w:val="00D5487A"/>
    <w:rsid w:val="00D56E7E"/>
    <w:rsid w:val="00D60DB8"/>
    <w:rsid w:val="00D60E47"/>
    <w:rsid w:val="00D63C97"/>
    <w:rsid w:val="00D65620"/>
    <w:rsid w:val="00D679F6"/>
    <w:rsid w:val="00D706E5"/>
    <w:rsid w:val="00D7084F"/>
    <w:rsid w:val="00D71DCD"/>
    <w:rsid w:val="00D72BCA"/>
    <w:rsid w:val="00D731AF"/>
    <w:rsid w:val="00D75A0F"/>
    <w:rsid w:val="00D761A9"/>
    <w:rsid w:val="00D7622C"/>
    <w:rsid w:val="00D81AE4"/>
    <w:rsid w:val="00D835E4"/>
    <w:rsid w:val="00D84F3C"/>
    <w:rsid w:val="00D850B2"/>
    <w:rsid w:val="00D8551F"/>
    <w:rsid w:val="00D90B76"/>
    <w:rsid w:val="00D91785"/>
    <w:rsid w:val="00D9239F"/>
    <w:rsid w:val="00D92A20"/>
    <w:rsid w:val="00D946ED"/>
    <w:rsid w:val="00D95908"/>
    <w:rsid w:val="00D95C42"/>
    <w:rsid w:val="00D962AF"/>
    <w:rsid w:val="00D96A6D"/>
    <w:rsid w:val="00D97651"/>
    <w:rsid w:val="00DA0D83"/>
    <w:rsid w:val="00DA10D6"/>
    <w:rsid w:val="00DA2F8E"/>
    <w:rsid w:val="00DA3905"/>
    <w:rsid w:val="00DA4C9C"/>
    <w:rsid w:val="00DA5BA9"/>
    <w:rsid w:val="00DA67FF"/>
    <w:rsid w:val="00DA6A32"/>
    <w:rsid w:val="00DA6B25"/>
    <w:rsid w:val="00DA6C01"/>
    <w:rsid w:val="00DA6F8F"/>
    <w:rsid w:val="00DA79FB"/>
    <w:rsid w:val="00DB007D"/>
    <w:rsid w:val="00DB0F13"/>
    <w:rsid w:val="00DB1A82"/>
    <w:rsid w:val="00DB3372"/>
    <w:rsid w:val="00DB3ECE"/>
    <w:rsid w:val="00DB4042"/>
    <w:rsid w:val="00DB4375"/>
    <w:rsid w:val="00DB4853"/>
    <w:rsid w:val="00DB5527"/>
    <w:rsid w:val="00DB6634"/>
    <w:rsid w:val="00DB6E61"/>
    <w:rsid w:val="00DC0370"/>
    <w:rsid w:val="00DC370A"/>
    <w:rsid w:val="00DC603C"/>
    <w:rsid w:val="00DC6426"/>
    <w:rsid w:val="00DC7259"/>
    <w:rsid w:val="00DC79A9"/>
    <w:rsid w:val="00DC7C8F"/>
    <w:rsid w:val="00DC7CE1"/>
    <w:rsid w:val="00DD0AF3"/>
    <w:rsid w:val="00DD0CB5"/>
    <w:rsid w:val="00DD2CD9"/>
    <w:rsid w:val="00DD3DB7"/>
    <w:rsid w:val="00DD4016"/>
    <w:rsid w:val="00DD4078"/>
    <w:rsid w:val="00DD51ED"/>
    <w:rsid w:val="00DD5453"/>
    <w:rsid w:val="00DD578A"/>
    <w:rsid w:val="00DD6492"/>
    <w:rsid w:val="00DD6CF7"/>
    <w:rsid w:val="00DD772C"/>
    <w:rsid w:val="00DE06B4"/>
    <w:rsid w:val="00DE0C4E"/>
    <w:rsid w:val="00DE0F4B"/>
    <w:rsid w:val="00DE1BA3"/>
    <w:rsid w:val="00DE54A2"/>
    <w:rsid w:val="00DE5564"/>
    <w:rsid w:val="00DE5E64"/>
    <w:rsid w:val="00DE5FF0"/>
    <w:rsid w:val="00DE6E6F"/>
    <w:rsid w:val="00DE7364"/>
    <w:rsid w:val="00DF2294"/>
    <w:rsid w:val="00DF3A6C"/>
    <w:rsid w:val="00DF4C60"/>
    <w:rsid w:val="00DF6734"/>
    <w:rsid w:val="00DF70A7"/>
    <w:rsid w:val="00E0316F"/>
    <w:rsid w:val="00E03C35"/>
    <w:rsid w:val="00E0439F"/>
    <w:rsid w:val="00E05310"/>
    <w:rsid w:val="00E05998"/>
    <w:rsid w:val="00E07113"/>
    <w:rsid w:val="00E0724D"/>
    <w:rsid w:val="00E10253"/>
    <w:rsid w:val="00E108D8"/>
    <w:rsid w:val="00E11DBB"/>
    <w:rsid w:val="00E13835"/>
    <w:rsid w:val="00E13F21"/>
    <w:rsid w:val="00E1444D"/>
    <w:rsid w:val="00E146C1"/>
    <w:rsid w:val="00E158D0"/>
    <w:rsid w:val="00E15F54"/>
    <w:rsid w:val="00E202F0"/>
    <w:rsid w:val="00E20422"/>
    <w:rsid w:val="00E20E91"/>
    <w:rsid w:val="00E224CA"/>
    <w:rsid w:val="00E22D78"/>
    <w:rsid w:val="00E23EB3"/>
    <w:rsid w:val="00E246A1"/>
    <w:rsid w:val="00E27421"/>
    <w:rsid w:val="00E30E03"/>
    <w:rsid w:val="00E3162A"/>
    <w:rsid w:val="00E33077"/>
    <w:rsid w:val="00E330E1"/>
    <w:rsid w:val="00E34B05"/>
    <w:rsid w:val="00E374B3"/>
    <w:rsid w:val="00E379BE"/>
    <w:rsid w:val="00E40ECC"/>
    <w:rsid w:val="00E42951"/>
    <w:rsid w:val="00E442A4"/>
    <w:rsid w:val="00E464FD"/>
    <w:rsid w:val="00E4684A"/>
    <w:rsid w:val="00E46BD1"/>
    <w:rsid w:val="00E510BB"/>
    <w:rsid w:val="00E5503B"/>
    <w:rsid w:val="00E55233"/>
    <w:rsid w:val="00E553D2"/>
    <w:rsid w:val="00E55786"/>
    <w:rsid w:val="00E55F26"/>
    <w:rsid w:val="00E56769"/>
    <w:rsid w:val="00E578F4"/>
    <w:rsid w:val="00E616C7"/>
    <w:rsid w:val="00E62C95"/>
    <w:rsid w:val="00E63DC4"/>
    <w:rsid w:val="00E64C9E"/>
    <w:rsid w:val="00E6504E"/>
    <w:rsid w:val="00E6768C"/>
    <w:rsid w:val="00E717F8"/>
    <w:rsid w:val="00E71CA5"/>
    <w:rsid w:val="00E727D1"/>
    <w:rsid w:val="00E72913"/>
    <w:rsid w:val="00E74079"/>
    <w:rsid w:val="00E74194"/>
    <w:rsid w:val="00E75728"/>
    <w:rsid w:val="00E75FCC"/>
    <w:rsid w:val="00E76139"/>
    <w:rsid w:val="00E76761"/>
    <w:rsid w:val="00E80AE1"/>
    <w:rsid w:val="00E82A43"/>
    <w:rsid w:val="00E85B0F"/>
    <w:rsid w:val="00E868F8"/>
    <w:rsid w:val="00E86A72"/>
    <w:rsid w:val="00E90E7D"/>
    <w:rsid w:val="00E91B9A"/>
    <w:rsid w:val="00E922F7"/>
    <w:rsid w:val="00E929CF"/>
    <w:rsid w:val="00E933C0"/>
    <w:rsid w:val="00E93F78"/>
    <w:rsid w:val="00E95995"/>
    <w:rsid w:val="00E970D7"/>
    <w:rsid w:val="00E97284"/>
    <w:rsid w:val="00E97C4D"/>
    <w:rsid w:val="00EA0759"/>
    <w:rsid w:val="00EA0902"/>
    <w:rsid w:val="00EA0FB8"/>
    <w:rsid w:val="00EA24E7"/>
    <w:rsid w:val="00EA33DC"/>
    <w:rsid w:val="00EA47F5"/>
    <w:rsid w:val="00EA4BD2"/>
    <w:rsid w:val="00EB0C76"/>
    <w:rsid w:val="00EB2EF6"/>
    <w:rsid w:val="00EB325C"/>
    <w:rsid w:val="00EB3584"/>
    <w:rsid w:val="00EB3956"/>
    <w:rsid w:val="00EB4FFF"/>
    <w:rsid w:val="00EB529B"/>
    <w:rsid w:val="00EB61B3"/>
    <w:rsid w:val="00EB63A8"/>
    <w:rsid w:val="00EB6938"/>
    <w:rsid w:val="00EB6A3D"/>
    <w:rsid w:val="00EC0E74"/>
    <w:rsid w:val="00EC350A"/>
    <w:rsid w:val="00EC3AFA"/>
    <w:rsid w:val="00EC4162"/>
    <w:rsid w:val="00EC424F"/>
    <w:rsid w:val="00EC4415"/>
    <w:rsid w:val="00EC67A0"/>
    <w:rsid w:val="00EC6F30"/>
    <w:rsid w:val="00ED05CE"/>
    <w:rsid w:val="00ED0779"/>
    <w:rsid w:val="00ED33D0"/>
    <w:rsid w:val="00ED40AB"/>
    <w:rsid w:val="00ED57F5"/>
    <w:rsid w:val="00ED594E"/>
    <w:rsid w:val="00ED6826"/>
    <w:rsid w:val="00EE0D6D"/>
    <w:rsid w:val="00EE0DE6"/>
    <w:rsid w:val="00EE26A8"/>
    <w:rsid w:val="00EE42AD"/>
    <w:rsid w:val="00EE4893"/>
    <w:rsid w:val="00EE5735"/>
    <w:rsid w:val="00EE7519"/>
    <w:rsid w:val="00EF2822"/>
    <w:rsid w:val="00EF2C93"/>
    <w:rsid w:val="00EF301E"/>
    <w:rsid w:val="00EF368B"/>
    <w:rsid w:val="00EF41AF"/>
    <w:rsid w:val="00EF48F5"/>
    <w:rsid w:val="00EF5BE9"/>
    <w:rsid w:val="00EF6FB0"/>
    <w:rsid w:val="00EF7417"/>
    <w:rsid w:val="00F015D7"/>
    <w:rsid w:val="00F018F2"/>
    <w:rsid w:val="00F01C1C"/>
    <w:rsid w:val="00F01C38"/>
    <w:rsid w:val="00F03E0E"/>
    <w:rsid w:val="00F06CD2"/>
    <w:rsid w:val="00F0758C"/>
    <w:rsid w:val="00F103F5"/>
    <w:rsid w:val="00F1061D"/>
    <w:rsid w:val="00F107A7"/>
    <w:rsid w:val="00F11060"/>
    <w:rsid w:val="00F11948"/>
    <w:rsid w:val="00F12F0A"/>
    <w:rsid w:val="00F12FB2"/>
    <w:rsid w:val="00F13926"/>
    <w:rsid w:val="00F13EB5"/>
    <w:rsid w:val="00F1423B"/>
    <w:rsid w:val="00F1563B"/>
    <w:rsid w:val="00F1648E"/>
    <w:rsid w:val="00F2028B"/>
    <w:rsid w:val="00F21CD4"/>
    <w:rsid w:val="00F2290A"/>
    <w:rsid w:val="00F22AB4"/>
    <w:rsid w:val="00F234FB"/>
    <w:rsid w:val="00F23A54"/>
    <w:rsid w:val="00F2455A"/>
    <w:rsid w:val="00F2469E"/>
    <w:rsid w:val="00F27075"/>
    <w:rsid w:val="00F273D9"/>
    <w:rsid w:val="00F276D2"/>
    <w:rsid w:val="00F27B32"/>
    <w:rsid w:val="00F32704"/>
    <w:rsid w:val="00F35EFB"/>
    <w:rsid w:val="00F36B21"/>
    <w:rsid w:val="00F3724E"/>
    <w:rsid w:val="00F37948"/>
    <w:rsid w:val="00F4081E"/>
    <w:rsid w:val="00F41C5F"/>
    <w:rsid w:val="00F42D70"/>
    <w:rsid w:val="00F435B8"/>
    <w:rsid w:val="00F43D38"/>
    <w:rsid w:val="00F44BC2"/>
    <w:rsid w:val="00F4748A"/>
    <w:rsid w:val="00F47E1A"/>
    <w:rsid w:val="00F50167"/>
    <w:rsid w:val="00F52387"/>
    <w:rsid w:val="00F52FD8"/>
    <w:rsid w:val="00F53821"/>
    <w:rsid w:val="00F558EB"/>
    <w:rsid w:val="00F5650E"/>
    <w:rsid w:val="00F56D3C"/>
    <w:rsid w:val="00F63384"/>
    <w:rsid w:val="00F63DA7"/>
    <w:rsid w:val="00F6431D"/>
    <w:rsid w:val="00F64F85"/>
    <w:rsid w:val="00F66871"/>
    <w:rsid w:val="00F67266"/>
    <w:rsid w:val="00F67E1E"/>
    <w:rsid w:val="00F70ED2"/>
    <w:rsid w:val="00F7142B"/>
    <w:rsid w:val="00F71776"/>
    <w:rsid w:val="00F72E67"/>
    <w:rsid w:val="00F736A5"/>
    <w:rsid w:val="00F7457C"/>
    <w:rsid w:val="00F745D9"/>
    <w:rsid w:val="00F76C86"/>
    <w:rsid w:val="00F804D9"/>
    <w:rsid w:val="00F806C5"/>
    <w:rsid w:val="00F8325F"/>
    <w:rsid w:val="00F83DAA"/>
    <w:rsid w:val="00F83DDC"/>
    <w:rsid w:val="00F842E8"/>
    <w:rsid w:val="00F85B0D"/>
    <w:rsid w:val="00F85BB9"/>
    <w:rsid w:val="00F861A2"/>
    <w:rsid w:val="00F86A88"/>
    <w:rsid w:val="00F9070D"/>
    <w:rsid w:val="00F947FF"/>
    <w:rsid w:val="00F959D3"/>
    <w:rsid w:val="00FA161C"/>
    <w:rsid w:val="00FA1D86"/>
    <w:rsid w:val="00FA1FF4"/>
    <w:rsid w:val="00FA3ACC"/>
    <w:rsid w:val="00FA42DF"/>
    <w:rsid w:val="00FA58D7"/>
    <w:rsid w:val="00FA6C42"/>
    <w:rsid w:val="00FA6F30"/>
    <w:rsid w:val="00FA6FEB"/>
    <w:rsid w:val="00FA7A24"/>
    <w:rsid w:val="00FA7E47"/>
    <w:rsid w:val="00FB2364"/>
    <w:rsid w:val="00FB36D5"/>
    <w:rsid w:val="00FB4D6C"/>
    <w:rsid w:val="00FB56A2"/>
    <w:rsid w:val="00FB6AA9"/>
    <w:rsid w:val="00FB6E9D"/>
    <w:rsid w:val="00FB755B"/>
    <w:rsid w:val="00FB77EB"/>
    <w:rsid w:val="00FC022D"/>
    <w:rsid w:val="00FC023F"/>
    <w:rsid w:val="00FC06A7"/>
    <w:rsid w:val="00FC0E12"/>
    <w:rsid w:val="00FC2B3D"/>
    <w:rsid w:val="00FC2F52"/>
    <w:rsid w:val="00FC36E8"/>
    <w:rsid w:val="00FC3CFC"/>
    <w:rsid w:val="00FC4098"/>
    <w:rsid w:val="00FC44C5"/>
    <w:rsid w:val="00FC53BB"/>
    <w:rsid w:val="00FC5436"/>
    <w:rsid w:val="00FC58A8"/>
    <w:rsid w:val="00FC760C"/>
    <w:rsid w:val="00FD0D73"/>
    <w:rsid w:val="00FD140F"/>
    <w:rsid w:val="00FD452B"/>
    <w:rsid w:val="00FD676C"/>
    <w:rsid w:val="00FE1A24"/>
    <w:rsid w:val="00FE2C68"/>
    <w:rsid w:val="00FE30B3"/>
    <w:rsid w:val="00FE3246"/>
    <w:rsid w:val="00FE32E1"/>
    <w:rsid w:val="00FE61FB"/>
    <w:rsid w:val="00FE69F4"/>
    <w:rsid w:val="00FE6BC5"/>
    <w:rsid w:val="00FE6DEF"/>
    <w:rsid w:val="00FF05DF"/>
    <w:rsid w:val="00FF0E9A"/>
    <w:rsid w:val="00FF40CD"/>
    <w:rsid w:val="00FF429B"/>
    <w:rsid w:val="00FF43C6"/>
    <w:rsid w:val="00FF53FD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171365"/>
  <w15:docId w15:val="{34721838-77CE-4385-9D07-199B521A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4CDC"/>
    <w:pPr>
      <w:ind w:left="1440"/>
    </w:pPr>
    <w:rPr>
      <w:rFonts w:ascii="Arial" w:hAnsi="Arial" w:cs="Arial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174AFD"/>
    <w:pPr>
      <w:keepNext/>
      <w:pageBreakBefore/>
      <w:numPr>
        <w:numId w:val="3"/>
      </w:numPr>
      <w:spacing w:before="240" w:after="480"/>
      <w:outlineLvl w:val="0"/>
    </w:pPr>
    <w:rPr>
      <w:rFonts w:ascii="Arial Black" w:hAnsi="Arial Black" w:cs="Arial Black"/>
      <w:b/>
      <w:bCs/>
      <w:color w:val="0F7AD1"/>
      <w:kern w:val="28"/>
      <w:sz w:val="32"/>
      <w:szCs w:val="32"/>
    </w:rPr>
  </w:style>
  <w:style w:type="paragraph" w:styleId="Heading2">
    <w:name w:val="heading 2"/>
    <w:aliases w:val="Section 1"/>
    <w:basedOn w:val="Normal"/>
    <w:next w:val="Normal"/>
    <w:autoRedefine/>
    <w:qFormat/>
    <w:rsid w:val="00072362"/>
    <w:pPr>
      <w:keepNext/>
      <w:spacing w:before="120" w:after="60"/>
      <w:ind w:right="742"/>
      <w:outlineLvl w:val="1"/>
    </w:pPr>
    <w:rPr>
      <w:b/>
      <w:bCs/>
      <w:sz w:val="28"/>
      <w:szCs w:val="28"/>
      <w:lang w:val="en-GB"/>
    </w:rPr>
  </w:style>
  <w:style w:type="paragraph" w:styleId="Heading3">
    <w:name w:val="heading 3"/>
    <w:aliases w:val="Head 3,H3"/>
    <w:basedOn w:val="Normal"/>
    <w:next w:val="Normal"/>
    <w:autoRedefine/>
    <w:qFormat/>
    <w:rsid w:val="00A0696D"/>
    <w:pPr>
      <w:keepNext/>
      <w:ind w:left="0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autoRedefine/>
    <w:qFormat/>
    <w:rsid w:val="000D361F"/>
    <w:pPr>
      <w:keepNext/>
      <w:spacing w:before="120" w:after="60"/>
      <w:ind w:left="0"/>
      <w:outlineLvl w:val="3"/>
    </w:pPr>
    <w:rPr>
      <w:bCs/>
      <w:sz w:val="22"/>
      <w:szCs w:val="15"/>
    </w:rPr>
  </w:style>
  <w:style w:type="paragraph" w:styleId="Heading5">
    <w:name w:val="heading 5"/>
    <w:basedOn w:val="Normal"/>
    <w:next w:val="Normal"/>
    <w:qFormat/>
    <w:rsid w:val="0013187A"/>
    <w:pPr>
      <w:keepNext/>
      <w:ind w:left="-90" w:right="-108"/>
      <w:jc w:val="center"/>
      <w:outlineLvl w:val="4"/>
    </w:pPr>
    <w:rPr>
      <w:b/>
      <w:bCs/>
      <w:color w:val="FFFFFF"/>
      <w:sz w:val="28"/>
      <w:szCs w:val="28"/>
    </w:rPr>
  </w:style>
  <w:style w:type="paragraph" w:styleId="Heading6">
    <w:name w:val="heading 6"/>
    <w:basedOn w:val="Normal"/>
    <w:next w:val="Normal"/>
    <w:autoRedefine/>
    <w:qFormat/>
    <w:rsid w:val="0013187A"/>
    <w:pPr>
      <w:keepNext/>
      <w:spacing w:before="120" w:after="60"/>
      <w:ind w:left="-1440"/>
      <w:outlineLvl w:val="5"/>
    </w:pPr>
    <w:rPr>
      <w:b/>
      <w:bCs/>
      <w:sz w:val="26"/>
      <w:szCs w:val="26"/>
    </w:rPr>
  </w:style>
  <w:style w:type="paragraph" w:styleId="Heading7">
    <w:name w:val="heading 7"/>
    <w:basedOn w:val="Normal"/>
    <w:next w:val="Normal"/>
    <w:autoRedefine/>
    <w:qFormat/>
    <w:rsid w:val="00633912"/>
    <w:pPr>
      <w:tabs>
        <w:tab w:val="num" w:pos="1296"/>
      </w:tabs>
      <w:spacing w:before="240" w:after="240"/>
      <w:ind w:left="1296" w:hanging="1296"/>
      <w:outlineLvl w:val="6"/>
    </w:pPr>
    <w:rPr>
      <w:sz w:val="18"/>
      <w:szCs w:val="18"/>
      <w:lang w:val="en-GB"/>
    </w:rPr>
  </w:style>
  <w:style w:type="paragraph" w:styleId="Heading8">
    <w:name w:val="heading 8"/>
    <w:basedOn w:val="Normal"/>
    <w:next w:val="Normal"/>
    <w:autoRedefine/>
    <w:qFormat/>
    <w:rsid w:val="00633912"/>
    <w:pPr>
      <w:tabs>
        <w:tab w:val="num" w:pos="1440"/>
      </w:tabs>
      <w:spacing w:before="240" w:after="240"/>
      <w:ind w:hanging="1440"/>
      <w:outlineLvl w:val="7"/>
    </w:pPr>
    <w:rPr>
      <w:i/>
      <w:iCs/>
      <w:sz w:val="18"/>
      <w:szCs w:val="18"/>
      <w:lang w:val="en-GB"/>
    </w:rPr>
  </w:style>
  <w:style w:type="paragraph" w:styleId="Heading9">
    <w:name w:val="heading 9"/>
    <w:basedOn w:val="Normal"/>
    <w:next w:val="Normal"/>
    <w:qFormat/>
    <w:rsid w:val="00633912"/>
    <w:pPr>
      <w:tabs>
        <w:tab w:val="num" w:pos="1584"/>
      </w:tabs>
      <w:spacing w:before="240" w:after="240"/>
      <w:ind w:left="1584" w:hanging="1584"/>
      <w:outlineLvl w:val="8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rsid w:val="0013187A"/>
    <w:pPr>
      <w:numPr>
        <w:numId w:val="2"/>
      </w:numPr>
    </w:pPr>
    <w:rPr>
      <w:rFonts w:ascii="Garamond" w:hAnsi="Garamond" w:cs="Garamond"/>
      <w:sz w:val="22"/>
      <w:szCs w:val="22"/>
    </w:rPr>
  </w:style>
  <w:style w:type="paragraph" w:styleId="Header">
    <w:name w:val="header"/>
    <w:aliases w:val="h,Header/Footer,header odd,Hyphen"/>
    <w:basedOn w:val="Normal"/>
    <w:rsid w:val="00EF54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3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187A"/>
  </w:style>
  <w:style w:type="paragraph" w:customStyle="1" w:styleId="H1">
    <w:name w:val="H1"/>
    <w:basedOn w:val="Normal"/>
    <w:next w:val="Normal"/>
    <w:autoRedefine/>
    <w:rsid w:val="00661B03"/>
    <w:pPr>
      <w:tabs>
        <w:tab w:val="left" w:pos="6390"/>
      </w:tabs>
      <w:spacing w:before="240" w:after="480"/>
      <w:ind w:left="0"/>
    </w:pPr>
    <w:rPr>
      <w:rFonts w:ascii="Arial Black" w:hAnsi="Arial Black" w:cs="Arial Black"/>
      <w:b/>
      <w:bCs/>
      <w:color w:val="0F7AD1"/>
      <w:sz w:val="32"/>
      <w:szCs w:val="32"/>
    </w:rPr>
  </w:style>
  <w:style w:type="paragraph" w:customStyle="1" w:styleId="TableH2">
    <w:name w:val="Table: H2"/>
    <w:basedOn w:val="Normal"/>
    <w:rsid w:val="00315E74"/>
    <w:pPr>
      <w:keepNext/>
      <w:shd w:val="pct15" w:color="auto" w:fill="FFFFFF"/>
      <w:ind w:left="0"/>
    </w:pPr>
    <w:rPr>
      <w:b/>
      <w:bCs/>
      <w:i/>
      <w:iCs/>
      <w:color w:val="000000"/>
      <w:sz w:val="18"/>
      <w:szCs w:val="18"/>
    </w:rPr>
  </w:style>
  <w:style w:type="paragraph" w:customStyle="1" w:styleId="TableH1">
    <w:name w:val="Table: H1"/>
    <w:basedOn w:val="Normal"/>
    <w:rsid w:val="003F4CDC"/>
    <w:pPr>
      <w:shd w:val="pct37" w:color="auto" w:fill="FFFFFF"/>
      <w:ind w:left="0"/>
    </w:pPr>
    <w:rPr>
      <w:b/>
      <w:bCs/>
      <w:color w:val="FFFFFF"/>
    </w:rPr>
  </w:style>
  <w:style w:type="paragraph" w:customStyle="1" w:styleId="TableNormal0">
    <w:name w:val="Table: Normal"/>
    <w:basedOn w:val="Normal"/>
    <w:link w:val="TableNormalChar2"/>
    <w:rsid w:val="00315E74"/>
    <w:pPr>
      <w:spacing w:before="60" w:after="60"/>
      <w:ind w:left="0"/>
    </w:pPr>
    <w:rPr>
      <w:sz w:val="16"/>
      <w:szCs w:val="16"/>
    </w:rPr>
  </w:style>
  <w:style w:type="paragraph" w:customStyle="1" w:styleId="TableCondition">
    <w:name w:val="Table: Condition"/>
    <w:basedOn w:val="TableNormal0"/>
    <w:link w:val="TableConditionChar1"/>
    <w:rsid w:val="00EF5453"/>
    <w:rPr>
      <w:i/>
      <w:iCs/>
      <w:sz w:val="14"/>
      <w:szCs w:val="14"/>
    </w:rPr>
  </w:style>
  <w:style w:type="paragraph" w:customStyle="1" w:styleId="TableNormalCharCharCharCharCharCharCharChar">
    <w:name w:val="Table: Normal Char Char Char Char Char Char Char Char"/>
    <w:basedOn w:val="Normal"/>
    <w:rsid w:val="003F4CDC"/>
    <w:pPr>
      <w:spacing w:before="60" w:after="60"/>
    </w:pPr>
    <w:rPr>
      <w:rFonts w:ascii="Garamond" w:hAnsi="Garamond" w:cs="Times New Roman"/>
      <w:sz w:val="16"/>
    </w:rPr>
  </w:style>
  <w:style w:type="paragraph" w:customStyle="1" w:styleId="TableRecordingList">
    <w:name w:val="Table: Recording List"/>
    <w:basedOn w:val="TableNormal0"/>
    <w:link w:val="TableRecordingListChar1"/>
    <w:rsid w:val="009D36C9"/>
    <w:rPr>
      <w:color w:val="000080"/>
    </w:rPr>
  </w:style>
  <w:style w:type="paragraph" w:customStyle="1" w:styleId="TableH3">
    <w:name w:val="Table: H3"/>
    <w:basedOn w:val="TableH2"/>
    <w:rsid w:val="004D73A5"/>
    <w:rPr>
      <w:sz w:val="16"/>
      <w:szCs w:val="16"/>
    </w:rPr>
  </w:style>
  <w:style w:type="paragraph" w:customStyle="1" w:styleId="H1-Toincludeintableofcontents">
    <w:name w:val="H1 - To include in table of contents"/>
    <w:basedOn w:val="H1"/>
    <w:rsid w:val="0013187A"/>
  </w:style>
  <w:style w:type="paragraph" w:customStyle="1" w:styleId="TableRecListConfirmation">
    <w:name w:val="Table: RecList Confirmation"/>
    <w:basedOn w:val="TableRecordingList"/>
    <w:autoRedefine/>
    <w:rsid w:val="00017D99"/>
    <w:rPr>
      <w:iCs/>
      <w:color w:val="800080"/>
      <w:lang w:val="de-DE"/>
    </w:rPr>
  </w:style>
  <w:style w:type="paragraph" w:customStyle="1" w:styleId="HTMLBody">
    <w:name w:val="HTML Body"/>
    <w:rsid w:val="0013187A"/>
    <w:rPr>
      <w:rFonts w:ascii="Courier New" w:hAnsi="Courier New" w:cs="Courier New"/>
      <w:sz w:val="18"/>
      <w:szCs w:val="1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E0259D"/>
    <w:pPr>
      <w:tabs>
        <w:tab w:val="left" w:pos="1440"/>
        <w:tab w:val="right" w:leader="dot" w:pos="9360"/>
      </w:tabs>
      <w:spacing w:before="120"/>
      <w:ind w:left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E0259D"/>
    <w:pPr>
      <w:tabs>
        <w:tab w:val="left" w:pos="1980"/>
        <w:tab w:val="right" w:leader="dot" w:pos="9360"/>
      </w:tabs>
      <w:spacing w:before="6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E0259D"/>
    <w:pPr>
      <w:tabs>
        <w:tab w:val="left" w:pos="2610"/>
        <w:tab w:val="right" w:leader="dot" w:pos="9360"/>
      </w:tabs>
      <w:ind w:left="1980"/>
    </w:pPr>
    <w:rPr>
      <w:i/>
      <w:iCs/>
      <w:noProof/>
    </w:rPr>
  </w:style>
  <w:style w:type="paragraph" w:styleId="NormalIndent">
    <w:name w:val="Normal Indent"/>
    <w:basedOn w:val="Normal"/>
    <w:rsid w:val="00FC744F"/>
    <w:pPr>
      <w:ind w:firstLine="720"/>
    </w:pPr>
  </w:style>
  <w:style w:type="paragraph" w:styleId="TableofFigures">
    <w:name w:val="table of figures"/>
    <w:basedOn w:val="Normal"/>
    <w:autoRedefine/>
    <w:semiHidden/>
    <w:rsid w:val="001F6E3C"/>
    <w:pPr>
      <w:spacing w:before="60" w:after="60"/>
      <w:ind w:left="0"/>
    </w:pPr>
    <w:rPr>
      <w:sz w:val="14"/>
      <w:szCs w:val="14"/>
    </w:rPr>
  </w:style>
  <w:style w:type="paragraph" w:styleId="ListNumber5">
    <w:name w:val="List Number 5"/>
    <w:basedOn w:val="Normal"/>
    <w:rsid w:val="0013187A"/>
    <w:pPr>
      <w:numPr>
        <w:numId w:val="1"/>
      </w:numPr>
    </w:pPr>
    <w:rPr>
      <w:rFonts w:ascii="Garamond" w:hAnsi="Garamond" w:cs="Garamond"/>
      <w:sz w:val="22"/>
      <w:szCs w:val="22"/>
    </w:rPr>
  </w:style>
  <w:style w:type="character" w:customStyle="1" w:styleId="TableNormalChar1">
    <w:name w:val="Table: Normal Char1"/>
    <w:basedOn w:val="DefaultParagraphFont"/>
    <w:rsid w:val="003F4CDC"/>
    <w:rPr>
      <w:rFonts w:ascii="Arial" w:hAnsi="Arial" w:cs="Arial"/>
      <w:sz w:val="16"/>
      <w:szCs w:val="16"/>
      <w:lang w:val="en-US" w:eastAsia="en-US" w:bidi="ar-SA"/>
    </w:rPr>
  </w:style>
  <w:style w:type="character" w:styleId="Emphasis">
    <w:name w:val="Emphasis"/>
    <w:basedOn w:val="DefaultParagraphFont"/>
    <w:qFormat/>
    <w:rsid w:val="0013187A"/>
    <w:rPr>
      <w:i/>
      <w:iCs/>
    </w:rPr>
  </w:style>
  <w:style w:type="paragraph" w:customStyle="1" w:styleId="HTMLCode1">
    <w:name w:val="HTML Code1"/>
    <w:rsid w:val="0013187A"/>
    <w:rPr>
      <w:rFonts w:ascii="Courier New" w:hAnsi="Courier New" w:cs="Courier New"/>
      <w:sz w:val="18"/>
      <w:szCs w:val="18"/>
      <w:lang w:val="en-US" w:eastAsia="en-US"/>
    </w:rPr>
  </w:style>
  <w:style w:type="paragraph" w:customStyle="1" w:styleId="Bullet">
    <w:name w:val="Bullet"/>
    <w:basedOn w:val="Normal"/>
    <w:rsid w:val="0013187A"/>
    <w:pPr>
      <w:tabs>
        <w:tab w:val="num" w:pos="1440"/>
        <w:tab w:val="num" w:pos="6554"/>
      </w:tabs>
      <w:ind w:left="5834" w:hanging="360"/>
    </w:pPr>
    <w:rPr>
      <w:spacing w:val="-5"/>
    </w:rPr>
  </w:style>
  <w:style w:type="character" w:styleId="Hyperlink">
    <w:name w:val="Hyperlink"/>
    <w:basedOn w:val="DefaultParagraphFont"/>
    <w:rsid w:val="0013187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0259D"/>
    <w:pPr>
      <w:tabs>
        <w:tab w:val="right" w:leader="dot" w:pos="9360"/>
      </w:tabs>
      <w:ind w:left="1980"/>
    </w:pPr>
    <w:rPr>
      <w:i/>
      <w:iCs/>
      <w:noProof/>
    </w:rPr>
  </w:style>
  <w:style w:type="paragraph" w:styleId="TOC5">
    <w:name w:val="toc 5"/>
    <w:basedOn w:val="Normal"/>
    <w:next w:val="Normal"/>
    <w:autoRedefine/>
    <w:semiHidden/>
    <w:rsid w:val="0013187A"/>
    <w:pPr>
      <w:ind w:left="880"/>
    </w:pPr>
  </w:style>
  <w:style w:type="paragraph" w:styleId="TOC6">
    <w:name w:val="toc 6"/>
    <w:basedOn w:val="Normal"/>
    <w:next w:val="Normal"/>
    <w:autoRedefine/>
    <w:semiHidden/>
    <w:rsid w:val="0013187A"/>
    <w:pPr>
      <w:ind w:left="1100"/>
    </w:pPr>
  </w:style>
  <w:style w:type="paragraph" w:styleId="TOC7">
    <w:name w:val="toc 7"/>
    <w:basedOn w:val="Normal"/>
    <w:next w:val="Normal"/>
    <w:autoRedefine/>
    <w:semiHidden/>
    <w:rsid w:val="0013187A"/>
    <w:pPr>
      <w:ind w:left="1320"/>
    </w:pPr>
  </w:style>
  <w:style w:type="paragraph" w:styleId="TOC8">
    <w:name w:val="toc 8"/>
    <w:basedOn w:val="Normal"/>
    <w:next w:val="Normal"/>
    <w:autoRedefine/>
    <w:semiHidden/>
    <w:rsid w:val="0013187A"/>
    <w:pPr>
      <w:ind w:left="1540"/>
    </w:pPr>
  </w:style>
  <w:style w:type="paragraph" w:styleId="TOC9">
    <w:name w:val="toc 9"/>
    <w:basedOn w:val="Normal"/>
    <w:next w:val="Normal"/>
    <w:autoRedefine/>
    <w:semiHidden/>
    <w:rsid w:val="0013187A"/>
    <w:pPr>
      <w:ind w:left="1760"/>
    </w:pPr>
  </w:style>
  <w:style w:type="paragraph" w:styleId="DocumentMap">
    <w:name w:val="Document Map"/>
    <w:basedOn w:val="Normal"/>
    <w:semiHidden/>
    <w:rsid w:val="0013187A"/>
    <w:pPr>
      <w:shd w:val="clear" w:color="auto" w:fill="000080"/>
    </w:pPr>
    <w:rPr>
      <w:rFonts w:ascii="Tahoma" w:hAnsi="Tahoma" w:cs="Tahoma"/>
    </w:rPr>
  </w:style>
  <w:style w:type="paragraph" w:customStyle="1" w:styleId="StyleArial9ptLeft025">
    <w:name w:val="Style Arial 9 pt Left:  0.25&quot;"/>
    <w:basedOn w:val="Normal"/>
    <w:rsid w:val="004D73A5"/>
    <w:pPr>
      <w:ind w:left="360"/>
    </w:pPr>
    <w:rPr>
      <w:sz w:val="18"/>
      <w:szCs w:val="18"/>
    </w:rPr>
  </w:style>
  <w:style w:type="paragraph" w:customStyle="1" w:styleId="UIdesigntables">
    <w:name w:val="&gt; UI design tables"/>
    <w:basedOn w:val="Normal"/>
    <w:next w:val="Normal"/>
    <w:rsid w:val="0013187A"/>
  </w:style>
  <w:style w:type="paragraph" w:styleId="ListContinue2">
    <w:name w:val="List Continue 2"/>
    <w:basedOn w:val="Normal"/>
    <w:rsid w:val="00EF5453"/>
    <w:pPr>
      <w:spacing w:after="120"/>
      <w:ind w:left="720"/>
    </w:pPr>
  </w:style>
  <w:style w:type="paragraph" w:customStyle="1" w:styleId="StyleTableH1Right">
    <w:name w:val="Style Table: H1 + Right"/>
    <w:basedOn w:val="TableH1"/>
    <w:rsid w:val="004D73A5"/>
    <w:pPr>
      <w:jc w:val="right"/>
    </w:pPr>
    <w:rPr>
      <w:rFonts w:ascii="Trebuchet MS" w:hAnsi="Trebuchet MS" w:cs="Trebuchet MS"/>
    </w:rPr>
  </w:style>
  <w:style w:type="paragraph" w:customStyle="1" w:styleId="11">
    <w:name w:val="1.1"/>
    <w:basedOn w:val="Heading2"/>
    <w:rsid w:val="001242D5"/>
    <w:pPr>
      <w:numPr>
        <w:ilvl w:val="1"/>
        <w:numId w:val="4"/>
      </w:numPr>
      <w:spacing w:before="240" w:after="0"/>
    </w:pPr>
    <w:rPr>
      <w:rFonts w:ascii="Times" w:hAnsi="Times" w:cs="Times"/>
      <w:sz w:val="24"/>
      <w:szCs w:val="24"/>
      <w:lang w:val="en-US"/>
    </w:rPr>
  </w:style>
  <w:style w:type="paragraph" w:customStyle="1" w:styleId="AppHeading2">
    <w:name w:val="App. Heading 2"/>
    <w:basedOn w:val="Heading2"/>
    <w:autoRedefine/>
    <w:rsid w:val="001F6E3C"/>
    <w:pPr>
      <w:numPr>
        <w:ilvl w:val="6"/>
        <w:numId w:val="3"/>
      </w:numPr>
      <w:tabs>
        <w:tab w:val="num" w:pos="720"/>
      </w:tabs>
      <w:ind w:left="720" w:hanging="360"/>
      <w:outlineLvl w:val="6"/>
    </w:pPr>
  </w:style>
  <w:style w:type="paragraph" w:customStyle="1" w:styleId="AppHeading1">
    <w:name w:val="App. Heading 1"/>
    <w:basedOn w:val="Heading1"/>
    <w:autoRedefine/>
    <w:rsid w:val="001F6E3C"/>
    <w:pPr>
      <w:numPr>
        <w:ilvl w:val="5"/>
      </w:numPr>
      <w:tabs>
        <w:tab w:val="num" w:pos="720"/>
        <w:tab w:val="num" w:pos="2790"/>
      </w:tabs>
      <w:ind w:left="720" w:hanging="360"/>
    </w:pPr>
  </w:style>
  <w:style w:type="paragraph" w:customStyle="1" w:styleId="AppHeading3">
    <w:name w:val="App. Heading 3"/>
    <w:basedOn w:val="Heading3"/>
    <w:next w:val="Normal"/>
    <w:rsid w:val="00C87158"/>
    <w:pPr>
      <w:numPr>
        <w:ilvl w:val="7"/>
        <w:numId w:val="3"/>
      </w:numPr>
      <w:tabs>
        <w:tab w:val="num" w:pos="720"/>
      </w:tabs>
      <w:ind w:left="-1440" w:hanging="360"/>
      <w:outlineLvl w:val="7"/>
    </w:pPr>
  </w:style>
  <w:style w:type="paragraph" w:customStyle="1" w:styleId="Bullet1">
    <w:name w:val="Bullet 1"/>
    <w:basedOn w:val="Normal"/>
    <w:link w:val="Bullet1Char"/>
    <w:rsid w:val="00633912"/>
    <w:pPr>
      <w:numPr>
        <w:numId w:val="8"/>
      </w:numPr>
      <w:tabs>
        <w:tab w:val="num" w:pos="360"/>
      </w:tabs>
      <w:ind w:left="360"/>
    </w:pPr>
    <w:rPr>
      <w:sz w:val="18"/>
      <w:szCs w:val="18"/>
      <w:lang w:val="en-GB"/>
    </w:rPr>
  </w:style>
  <w:style w:type="paragraph" w:customStyle="1" w:styleId="Body">
    <w:name w:val="Body"/>
    <w:basedOn w:val="Normal"/>
    <w:next w:val="BodyNext"/>
    <w:link w:val="BodyChar"/>
    <w:rsid w:val="00633912"/>
    <w:pPr>
      <w:ind w:left="0"/>
    </w:pPr>
    <w:rPr>
      <w:sz w:val="18"/>
      <w:szCs w:val="18"/>
      <w:lang w:val="en-GB"/>
    </w:rPr>
  </w:style>
  <w:style w:type="paragraph" w:customStyle="1" w:styleId="BodyNext">
    <w:name w:val="Body Next"/>
    <w:basedOn w:val="Body"/>
    <w:rsid w:val="00633912"/>
    <w:pPr>
      <w:spacing w:before="240"/>
    </w:pPr>
  </w:style>
  <w:style w:type="paragraph" w:customStyle="1" w:styleId="IntroMaterial">
    <w:name w:val="Intro Material"/>
    <w:basedOn w:val="Normal"/>
    <w:rsid w:val="00633912"/>
    <w:pPr>
      <w:spacing w:before="720" w:after="240"/>
      <w:ind w:left="0"/>
    </w:pPr>
    <w:rPr>
      <w:rFonts w:ascii="Arial Black" w:hAnsi="Arial Black" w:cs="Arial Black"/>
      <w:caps/>
      <w:sz w:val="18"/>
      <w:szCs w:val="18"/>
      <w:lang w:val="en-GB"/>
    </w:rPr>
  </w:style>
  <w:style w:type="paragraph" w:customStyle="1" w:styleId="Bullet3">
    <w:name w:val="Bullet 3"/>
    <w:basedOn w:val="Bullet2"/>
    <w:rsid w:val="00633912"/>
    <w:pPr>
      <w:numPr>
        <w:ilvl w:val="0"/>
        <w:numId w:val="7"/>
      </w:numPr>
      <w:tabs>
        <w:tab w:val="num" w:pos="1440"/>
      </w:tabs>
    </w:pPr>
  </w:style>
  <w:style w:type="paragraph" w:customStyle="1" w:styleId="Bullet2">
    <w:name w:val="Bullet 2"/>
    <w:basedOn w:val="Bullet1"/>
    <w:rsid w:val="00633912"/>
    <w:pPr>
      <w:numPr>
        <w:ilvl w:val="1"/>
        <w:numId w:val="6"/>
      </w:numPr>
      <w:tabs>
        <w:tab w:val="clear" w:pos="1440"/>
        <w:tab w:val="num" w:pos="720"/>
      </w:tabs>
      <w:ind w:left="720"/>
    </w:pPr>
  </w:style>
  <w:style w:type="paragraph" w:customStyle="1" w:styleId="Number1">
    <w:name w:val="Number 1"/>
    <w:basedOn w:val="Normal"/>
    <w:rsid w:val="00633912"/>
    <w:pPr>
      <w:numPr>
        <w:numId w:val="10"/>
      </w:numPr>
      <w:tabs>
        <w:tab w:val="clear" w:pos="720"/>
        <w:tab w:val="num" w:pos="360"/>
      </w:tabs>
      <w:ind w:left="360"/>
    </w:pPr>
    <w:rPr>
      <w:sz w:val="18"/>
      <w:szCs w:val="18"/>
      <w:lang w:val="en-GB"/>
    </w:rPr>
  </w:style>
  <w:style w:type="paragraph" w:customStyle="1" w:styleId="Number2">
    <w:name w:val="Number 2"/>
    <w:basedOn w:val="Number1"/>
    <w:rsid w:val="00633912"/>
    <w:pPr>
      <w:numPr>
        <w:numId w:val="11"/>
      </w:numPr>
      <w:tabs>
        <w:tab w:val="num" w:pos="1440"/>
      </w:tabs>
    </w:pPr>
  </w:style>
  <w:style w:type="paragraph" w:customStyle="1" w:styleId="Number3">
    <w:name w:val="Number 3"/>
    <w:basedOn w:val="Number2"/>
    <w:rsid w:val="00633912"/>
    <w:pPr>
      <w:numPr>
        <w:ilvl w:val="1"/>
        <w:numId w:val="9"/>
      </w:numPr>
      <w:tabs>
        <w:tab w:val="clear" w:pos="1440"/>
        <w:tab w:val="num" w:pos="1080"/>
      </w:tabs>
      <w:ind w:left="1080"/>
    </w:pPr>
  </w:style>
  <w:style w:type="paragraph" w:customStyle="1" w:styleId="Highlight">
    <w:name w:val="Highlight"/>
    <w:basedOn w:val="Normal"/>
    <w:rsid w:val="006339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240" w:after="240"/>
      <w:ind w:left="0"/>
      <w:jc w:val="center"/>
    </w:pPr>
    <w:rPr>
      <w:sz w:val="18"/>
      <w:szCs w:val="18"/>
      <w:lang w:val="en-GB"/>
    </w:rPr>
  </w:style>
  <w:style w:type="paragraph" w:styleId="TOCHeading">
    <w:name w:val="TOC Heading"/>
    <w:basedOn w:val="Normal"/>
    <w:qFormat/>
    <w:rsid w:val="00633912"/>
    <w:pPr>
      <w:pageBreakBefore/>
      <w:spacing w:before="360" w:after="240"/>
      <w:ind w:left="0"/>
    </w:pPr>
    <w:rPr>
      <w:rFonts w:ascii="Arial Black" w:hAnsi="Arial Black" w:cs="Arial Black"/>
      <w:caps/>
      <w:lang w:val="en-GB"/>
    </w:rPr>
  </w:style>
  <w:style w:type="paragraph" w:customStyle="1" w:styleId="TableTitle">
    <w:name w:val="Table Title"/>
    <w:basedOn w:val="Normal"/>
    <w:rsid w:val="00633912"/>
    <w:pPr>
      <w:spacing w:after="240"/>
      <w:ind w:left="0"/>
      <w:jc w:val="center"/>
    </w:pPr>
    <w:rPr>
      <w:b/>
      <w:bCs/>
      <w:sz w:val="18"/>
      <w:szCs w:val="18"/>
      <w:lang w:val="en-GB"/>
    </w:rPr>
  </w:style>
  <w:style w:type="paragraph" w:customStyle="1" w:styleId="FigureTitle">
    <w:name w:val="Figure Title"/>
    <w:basedOn w:val="Normal"/>
    <w:rsid w:val="00633912"/>
    <w:pPr>
      <w:spacing w:after="240"/>
      <w:ind w:left="0"/>
      <w:jc w:val="center"/>
    </w:pPr>
    <w:rPr>
      <w:b/>
      <w:bCs/>
      <w:sz w:val="18"/>
      <w:szCs w:val="18"/>
      <w:lang w:val="en-GB"/>
    </w:rPr>
  </w:style>
  <w:style w:type="paragraph" w:customStyle="1" w:styleId="AppendixTitle">
    <w:name w:val="Appendix Title"/>
    <w:basedOn w:val="Heading1"/>
    <w:next w:val="Body"/>
    <w:rsid w:val="00633912"/>
    <w:pPr>
      <w:keepNext w:val="0"/>
      <w:widowControl w:val="0"/>
      <w:numPr>
        <w:numId w:val="12"/>
      </w:numPr>
      <w:tabs>
        <w:tab w:val="num" w:pos="720"/>
      </w:tabs>
      <w:spacing w:before="360" w:after="240"/>
    </w:pPr>
    <w:rPr>
      <w:b w:val="0"/>
      <w:bCs w:val="0"/>
      <w:color w:val="auto"/>
      <w:kern w:val="32"/>
      <w:sz w:val="18"/>
      <w:szCs w:val="18"/>
      <w:lang w:val="en-GB"/>
    </w:rPr>
  </w:style>
  <w:style w:type="paragraph" w:customStyle="1" w:styleId="TableHeading">
    <w:name w:val="Table Heading"/>
    <w:basedOn w:val="TableTitle"/>
    <w:rsid w:val="00633912"/>
    <w:pPr>
      <w:spacing w:before="60" w:after="60"/>
    </w:pPr>
  </w:style>
  <w:style w:type="paragraph" w:customStyle="1" w:styleId="Code">
    <w:name w:val="Code"/>
    <w:basedOn w:val="Normal"/>
    <w:rsid w:val="00633912"/>
    <w:pPr>
      <w:ind w:left="0"/>
    </w:pPr>
    <w:rPr>
      <w:rFonts w:ascii="Courier New" w:hAnsi="Courier New" w:cs="Courier New"/>
      <w:sz w:val="18"/>
      <w:szCs w:val="18"/>
      <w:lang w:val="en-GB"/>
    </w:rPr>
  </w:style>
  <w:style w:type="paragraph" w:customStyle="1" w:styleId="ListHeading">
    <w:name w:val="List Heading"/>
    <w:basedOn w:val="IntroMaterial"/>
    <w:rsid w:val="00633912"/>
    <w:rPr>
      <w:sz w:val="20"/>
      <w:szCs w:val="20"/>
    </w:rPr>
  </w:style>
  <w:style w:type="numbering" w:styleId="111111">
    <w:name w:val="Outline List 2"/>
    <w:basedOn w:val="NoList"/>
    <w:rsid w:val="0013187A"/>
    <w:pPr>
      <w:numPr>
        <w:numId w:val="4"/>
      </w:numPr>
    </w:pPr>
  </w:style>
  <w:style w:type="paragraph" w:customStyle="1" w:styleId="PromptConcatenated">
    <w:name w:val="Prompt: Concatenated"/>
    <w:basedOn w:val="Normal"/>
    <w:rsid w:val="00025931"/>
    <w:pPr>
      <w:spacing w:before="60" w:after="60"/>
      <w:ind w:left="0"/>
    </w:pPr>
    <w:rPr>
      <w:color w:val="800000"/>
      <w:sz w:val="16"/>
      <w:szCs w:val="16"/>
    </w:rPr>
  </w:style>
  <w:style w:type="paragraph" w:customStyle="1" w:styleId="PromptConfirmation">
    <w:name w:val="Prompt: Confirmation"/>
    <w:basedOn w:val="Normal"/>
    <w:rsid w:val="00025931"/>
    <w:pPr>
      <w:spacing w:before="60" w:after="60"/>
      <w:ind w:left="0"/>
    </w:pPr>
    <w:rPr>
      <w:color w:val="993366"/>
      <w:sz w:val="16"/>
      <w:szCs w:val="16"/>
    </w:rPr>
  </w:style>
  <w:style w:type="paragraph" w:customStyle="1" w:styleId="PromptNormal">
    <w:name w:val="Prompt: Normal"/>
    <w:basedOn w:val="Normal"/>
    <w:rsid w:val="00025931"/>
    <w:pPr>
      <w:spacing w:before="60" w:after="60"/>
      <w:ind w:left="0"/>
    </w:pPr>
    <w:rPr>
      <w:color w:val="000080"/>
      <w:sz w:val="16"/>
      <w:szCs w:val="16"/>
    </w:rPr>
  </w:style>
  <w:style w:type="paragraph" w:customStyle="1" w:styleId="PromptUpdated">
    <w:name w:val="Prompt: Updated"/>
    <w:basedOn w:val="Normal"/>
    <w:rsid w:val="00025931"/>
    <w:pPr>
      <w:spacing w:before="60" w:after="60"/>
      <w:ind w:left="0"/>
    </w:pPr>
    <w:rPr>
      <w:color w:val="339966"/>
      <w:sz w:val="16"/>
      <w:szCs w:val="16"/>
    </w:rPr>
  </w:style>
  <w:style w:type="paragraph" w:customStyle="1" w:styleId="PromptUpdated2">
    <w:name w:val="Prompt: Updated2"/>
    <w:basedOn w:val="PromptNormal"/>
    <w:rsid w:val="00025931"/>
    <w:rPr>
      <w:color w:val="993300"/>
    </w:rPr>
  </w:style>
  <w:style w:type="paragraph" w:customStyle="1" w:styleId="AutoCorrect">
    <w:name w:val="AutoCorrect"/>
    <w:rsid w:val="009D36C9"/>
    <w:rPr>
      <w:sz w:val="24"/>
      <w:szCs w:val="24"/>
      <w:lang w:val="en-US" w:eastAsia="en-US"/>
    </w:rPr>
  </w:style>
  <w:style w:type="paragraph" w:customStyle="1" w:styleId="-PAGE-">
    <w:name w:val="- PAGE -"/>
    <w:rsid w:val="009D36C9"/>
    <w:rPr>
      <w:sz w:val="24"/>
      <w:szCs w:val="24"/>
      <w:lang w:val="en-US" w:eastAsia="en-US"/>
    </w:rPr>
  </w:style>
  <w:style w:type="paragraph" w:customStyle="1" w:styleId="PageXofY">
    <w:name w:val="Page X of Y"/>
    <w:rsid w:val="009D36C9"/>
    <w:rPr>
      <w:sz w:val="24"/>
      <w:szCs w:val="24"/>
      <w:lang w:val="en-US" w:eastAsia="en-US"/>
    </w:rPr>
  </w:style>
  <w:style w:type="paragraph" w:customStyle="1" w:styleId="Createdby">
    <w:name w:val="Created by"/>
    <w:rsid w:val="009D36C9"/>
    <w:rPr>
      <w:sz w:val="24"/>
      <w:szCs w:val="24"/>
      <w:lang w:val="en-US" w:eastAsia="en-US"/>
    </w:rPr>
  </w:style>
  <w:style w:type="paragraph" w:customStyle="1" w:styleId="Createdon">
    <w:name w:val="Created on"/>
    <w:rsid w:val="009D36C9"/>
    <w:rPr>
      <w:sz w:val="24"/>
      <w:szCs w:val="24"/>
      <w:lang w:val="en-US" w:eastAsia="en-US"/>
    </w:rPr>
  </w:style>
  <w:style w:type="paragraph" w:customStyle="1" w:styleId="Lastprinted">
    <w:name w:val="Last printed"/>
    <w:rsid w:val="009D36C9"/>
    <w:rPr>
      <w:sz w:val="24"/>
      <w:szCs w:val="24"/>
      <w:lang w:val="en-US" w:eastAsia="en-US"/>
    </w:rPr>
  </w:style>
  <w:style w:type="paragraph" w:customStyle="1" w:styleId="Lastsavedby">
    <w:name w:val="Last saved by"/>
    <w:rsid w:val="009D36C9"/>
    <w:rPr>
      <w:sz w:val="24"/>
      <w:szCs w:val="24"/>
      <w:lang w:val="en-US" w:eastAsia="en-US"/>
    </w:rPr>
  </w:style>
  <w:style w:type="paragraph" w:customStyle="1" w:styleId="Filename">
    <w:name w:val="Filename"/>
    <w:rsid w:val="009D36C9"/>
    <w:rPr>
      <w:sz w:val="24"/>
      <w:szCs w:val="24"/>
      <w:lang w:val="en-US" w:eastAsia="en-US"/>
    </w:rPr>
  </w:style>
  <w:style w:type="paragraph" w:customStyle="1" w:styleId="Filenameandpath">
    <w:name w:val="Filename and path"/>
    <w:rsid w:val="009D36C9"/>
    <w:rPr>
      <w:sz w:val="24"/>
      <w:szCs w:val="24"/>
      <w:lang w:val="en-US" w:eastAsia="en-US"/>
    </w:rPr>
  </w:style>
  <w:style w:type="paragraph" w:customStyle="1" w:styleId="AuthorPageDate">
    <w:name w:val="Author  Page #  Date"/>
    <w:rsid w:val="009D36C9"/>
    <w:rPr>
      <w:sz w:val="24"/>
      <w:szCs w:val="24"/>
      <w:lang w:val="en-US" w:eastAsia="en-US"/>
    </w:rPr>
  </w:style>
  <w:style w:type="paragraph" w:customStyle="1" w:styleId="ConfidentialPageDate">
    <w:name w:val="Confidential  Page #  Date"/>
    <w:rsid w:val="009D36C9"/>
    <w:rPr>
      <w:sz w:val="24"/>
      <w:szCs w:val="24"/>
      <w:lang w:val="en-US" w:eastAsia="en-US"/>
    </w:rPr>
  </w:style>
  <w:style w:type="paragraph" w:customStyle="1" w:styleId="A">
    <w:name w:val="A"/>
    <w:rsid w:val="009D36C9"/>
    <w:pPr>
      <w:ind w:left="1440"/>
    </w:pPr>
    <w:rPr>
      <w:rFonts w:ascii="Arial" w:hAnsi="Arial" w:cs="Arial"/>
      <w:lang w:val="en-US" w:eastAsia="en-US"/>
    </w:rPr>
  </w:style>
  <w:style w:type="paragraph" w:styleId="BalloonText">
    <w:name w:val="Balloon Text"/>
    <w:basedOn w:val="Normal"/>
    <w:semiHidden/>
    <w:rsid w:val="009D36C9"/>
    <w:rPr>
      <w:rFonts w:ascii="Lucida Grande" w:hAnsi="Lucida Grande" w:cs="Times New Roman"/>
      <w:sz w:val="18"/>
      <w:szCs w:val="18"/>
    </w:rPr>
  </w:style>
  <w:style w:type="paragraph" w:customStyle="1" w:styleId="MayLam">
    <w:name w:val="May Lam"/>
    <w:rsid w:val="009D36C9"/>
    <w:pPr>
      <w:ind w:left="1440"/>
    </w:pPr>
    <w:rPr>
      <w:rFonts w:ascii="Arial" w:hAnsi="Arial" w:cs="Arial"/>
      <w:lang w:val="en-US" w:eastAsia="en-US"/>
    </w:rPr>
  </w:style>
  <w:style w:type="paragraph" w:customStyle="1" w:styleId="TableConcatenatedRecordingList">
    <w:name w:val="Table: Concatenated Recording List"/>
    <w:basedOn w:val="TableRecordingList"/>
    <w:rsid w:val="004743D9"/>
    <w:rPr>
      <w:color w:val="800000"/>
    </w:rPr>
  </w:style>
  <w:style w:type="paragraph" w:customStyle="1" w:styleId="TableDMNAME">
    <w:name w:val="Table: DM NAME"/>
    <w:basedOn w:val="Normal"/>
    <w:rsid w:val="00D41536"/>
    <w:pPr>
      <w:keepNext/>
      <w:spacing w:before="120" w:after="60"/>
    </w:pPr>
    <w:rPr>
      <w:b/>
      <w:bCs/>
      <w:sz w:val="26"/>
      <w:szCs w:val="26"/>
    </w:rPr>
  </w:style>
  <w:style w:type="character" w:customStyle="1" w:styleId="TableRecordingListChar">
    <w:name w:val="Table: Recording List Char"/>
    <w:basedOn w:val="TableNormalChar1"/>
    <w:rsid w:val="003F4CDC"/>
    <w:rPr>
      <w:rFonts w:ascii="Arial" w:hAnsi="Arial" w:cs="Arial"/>
      <w:color w:val="000080"/>
      <w:sz w:val="16"/>
      <w:szCs w:val="16"/>
      <w:lang w:val="en-US" w:eastAsia="en-US" w:bidi="ar-SA"/>
    </w:rPr>
  </w:style>
  <w:style w:type="character" w:customStyle="1" w:styleId="TableNormalChar">
    <w:name w:val="Table: Normal Char"/>
    <w:basedOn w:val="DefaultParagraphFont"/>
    <w:rsid w:val="003F4CDC"/>
    <w:rPr>
      <w:sz w:val="16"/>
      <w:lang w:val="en-US" w:eastAsia="ar-SA"/>
    </w:rPr>
  </w:style>
  <w:style w:type="character" w:styleId="CommentReference">
    <w:name w:val="annotation reference"/>
    <w:basedOn w:val="DefaultParagraphFont"/>
    <w:semiHidden/>
    <w:rsid w:val="005D291A"/>
    <w:rPr>
      <w:sz w:val="16"/>
      <w:szCs w:val="16"/>
    </w:rPr>
  </w:style>
  <w:style w:type="paragraph" w:styleId="CommentText">
    <w:name w:val="annotation text"/>
    <w:basedOn w:val="Normal"/>
    <w:semiHidden/>
    <w:rsid w:val="005D291A"/>
  </w:style>
  <w:style w:type="paragraph" w:styleId="CommentSubject">
    <w:name w:val="annotation subject"/>
    <w:basedOn w:val="CommentText"/>
    <w:next w:val="CommentText"/>
    <w:semiHidden/>
    <w:rsid w:val="005D291A"/>
    <w:rPr>
      <w:b/>
      <w:bCs/>
    </w:rPr>
  </w:style>
  <w:style w:type="character" w:customStyle="1" w:styleId="TableNormalChar2">
    <w:name w:val="Table: Normal Char2"/>
    <w:basedOn w:val="DefaultParagraphFont"/>
    <w:link w:val="TableNormal0"/>
    <w:rsid w:val="009D55AF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BodyChar">
    <w:name w:val="Body Char"/>
    <w:basedOn w:val="DefaultParagraphFont"/>
    <w:link w:val="Body"/>
    <w:rsid w:val="007D42AB"/>
    <w:rPr>
      <w:rFonts w:ascii="Arial" w:hAnsi="Arial" w:cs="Arial"/>
      <w:sz w:val="18"/>
      <w:szCs w:val="18"/>
      <w:lang w:val="en-GB" w:eastAsia="en-US" w:bidi="ar-SA"/>
    </w:rPr>
  </w:style>
  <w:style w:type="paragraph" w:customStyle="1" w:styleId="Char">
    <w:name w:val="Char"/>
    <w:basedOn w:val="Normal"/>
    <w:rsid w:val="007D42AB"/>
    <w:pPr>
      <w:spacing w:after="160" w:line="240" w:lineRule="exact"/>
      <w:ind w:left="0"/>
    </w:pPr>
    <w:rPr>
      <w:rFonts w:cs="Times New Roman"/>
    </w:rPr>
  </w:style>
  <w:style w:type="character" w:customStyle="1" w:styleId="Bullet1Char">
    <w:name w:val="Bullet 1 Char"/>
    <w:basedOn w:val="DefaultParagraphFont"/>
    <w:link w:val="Bullet1"/>
    <w:rsid w:val="007D42AB"/>
    <w:rPr>
      <w:rFonts w:ascii="Arial" w:hAnsi="Arial" w:cs="Arial"/>
      <w:sz w:val="18"/>
      <w:szCs w:val="18"/>
      <w:lang w:val="en-GB" w:eastAsia="en-US"/>
    </w:rPr>
  </w:style>
  <w:style w:type="paragraph" w:customStyle="1" w:styleId="Arial">
    <w:name w:val="Arial"/>
    <w:basedOn w:val="Bullet1"/>
    <w:rsid w:val="007D42AB"/>
    <w:pPr>
      <w:numPr>
        <w:numId w:val="0"/>
      </w:numPr>
      <w:tabs>
        <w:tab w:val="num" w:pos="1080"/>
        <w:tab w:val="num" w:pos="2160"/>
      </w:tabs>
      <w:ind w:left="1080" w:hanging="360"/>
    </w:pPr>
    <w:rPr>
      <w:rFonts w:cs="Times New Roman"/>
      <w:szCs w:val="20"/>
    </w:rPr>
  </w:style>
  <w:style w:type="paragraph" w:customStyle="1" w:styleId="BulletPalatinoLinotypeDM">
    <w:name w:val="Bullet Palatino Linotype DM"/>
    <w:basedOn w:val="ListBullet"/>
    <w:autoRedefine/>
    <w:rsid w:val="00B91F49"/>
    <w:pPr>
      <w:numPr>
        <w:numId w:val="13"/>
      </w:numPr>
      <w:spacing w:before="200" w:after="40"/>
    </w:pPr>
    <w:rPr>
      <w:rFonts w:ascii="Palatino Linotype" w:hAnsi="Palatino Linotype"/>
      <w:b/>
      <w:lang w:val="en-AU"/>
    </w:rPr>
  </w:style>
  <w:style w:type="paragraph" w:customStyle="1" w:styleId="BulletindentedPLDM">
    <w:name w:val="Bullet indented PL DM"/>
    <w:basedOn w:val="Normal"/>
    <w:autoRedefine/>
    <w:rsid w:val="00B91F49"/>
    <w:pPr>
      <w:numPr>
        <w:ilvl w:val="1"/>
        <w:numId w:val="13"/>
      </w:numPr>
    </w:pPr>
    <w:rPr>
      <w:rFonts w:ascii="Palatino Linotype" w:hAnsi="Palatino Linotype"/>
      <w:lang w:val="en-AU"/>
    </w:rPr>
  </w:style>
  <w:style w:type="table" w:styleId="TableGrid">
    <w:name w:val="Table Grid"/>
    <w:basedOn w:val="TableNormal"/>
    <w:uiPriority w:val="39"/>
    <w:rsid w:val="00B91F49"/>
    <w:pPr>
      <w:ind w:left="14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B91F49"/>
    <w:pPr>
      <w:numPr>
        <w:numId w:val="5"/>
      </w:numPr>
    </w:pPr>
  </w:style>
  <w:style w:type="paragraph" w:customStyle="1" w:styleId="CommSecH3">
    <w:name w:val="CommSec H3"/>
    <w:basedOn w:val="Heading3"/>
    <w:next w:val="Heading2"/>
    <w:rsid w:val="00A0696D"/>
    <w:rPr>
      <w:sz w:val="24"/>
    </w:rPr>
  </w:style>
  <w:style w:type="character" w:customStyle="1" w:styleId="TableRecordingListChar1">
    <w:name w:val="Table: Recording List Char1"/>
    <w:basedOn w:val="TableNormalChar"/>
    <w:link w:val="TableRecordingList"/>
    <w:rsid w:val="00466FB7"/>
    <w:rPr>
      <w:rFonts w:ascii="Arial" w:hAnsi="Arial" w:cs="Arial"/>
      <w:color w:val="000080"/>
      <w:sz w:val="16"/>
      <w:szCs w:val="16"/>
      <w:lang w:val="en-US" w:eastAsia="en-US" w:bidi="ar-SA"/>
    </w:rPr>
  </w:style>
  <w:style w:type="character" w:customStyle="1" w:styleId="TableConditionChar1">
    <w:name w:val="Table: Condition Char1"/>
    <w:basedOn w:val="TableNormalChar1"/>
    <w:link w:val="TableCondition"/>
    <w:rsid w:val="00466FB7"/>
    <w:rPr>
      <w:rFonts w:ascii="Arial" w:hAnsi="Arial" w:cs="Arial"/>
      <w:i/>
      <w:iCs/>
      <w:sz w:val="14"/>
      <w:szCs w:val="14"/>
      <w:lang w:val="en-US" w:eastAsia="en-US" w:bidi="ar-SA"/>
    </w:rPr>
  </w:style>
  <w:style w:type="character" w:styleId="FollowedHyperlink">
    <w:name w:val="FollowedHyperlink"/>
    <w:basedOn w:val="DefaultParagraphFont"/>
    <w:rsid w:val="0019461A"/>
    <w:rPr>
      <w:color w:val="800080"/>
      <w:u w:val="single"/>
    </w:rPr>
  </w:style>
  <w:style w:type="paragraph" w:styleId="NormalWeb">
    <w:name w:val="Normal (Web)"/>
    <w:basedOn w:val="Normal"/>
    <w:rsid w:val="009428B4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</w:rPr>
  </w:style>
  <w:style w:type="paragraph" w:customStyle="1" w:styleId="xl25">
    <w:name w:val="xl25"/>
    <w:basedOn w:val="Normal"/>
    <w:rsid w:val="0033726D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</w:rPr>
  </w:style>
  <w:style w:type="paragraph" w:customStyle="1" w:styleId="xl26">
    <w:name w:val="xl26"/>
    <w:basedOn w:val="Normal"/>
    <w:rsid w:val="0033726D"/>
    <w:pPr>
      <w:shd w:val="clear" w:color="auto" w:fill="FFFFFF"/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</w:rPr>
  </w:style>
  <w:style w:type="paragraph" w:customStyle="1" w:styleId="xl28">
    <w:name w:val="xl28"/>
    <w:basedOn w:val="Normal"/>
    <w:rsid w:val="0033726D"/>
    <w:pPr>
      <w:spacing w:before="100" w:beforeAutospacing="1" w:after="100" w:afterAutospacing="1"/>
      <w:ind w:left="0"/>
    </w:pPr>
    <w:rPr>
      <w:rFonts w:ascii="Times New Roman" w:hAnsi="Times New Roman" w:cs="Times New Roman"/>
      <w:color w:val="FF0000"/>
      <w:sz w:val="24"/>
      <w:szCs w:val="24"/>
    </w:rPr>
  </w:style>
  <w:style w:type="paragraph" w:customStyle="1" w:styleId="xl29">
    <w:name w:val="xl29"/>
    <w:basedOn w:val="Normal"/>
    <w:rsid w:val="0033726D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157"/>
    <w:pPr>
      <w:ind w:left="720"/>
    </w:pPr>
    <w:rPr>
      <w:rFonts w:ascii="Calibri" w:eastAsia="Calibri" w:hAnsi="Calibri" w:cs="Times New Roman"/>
      <w:sz w:val="22"/>
      <w:szCs w:val="22"/>
      <w:lang w:val="en-AU" w:eastAsia="en-AU"/>
    </w:rPr>
  </w:style>
  <w:style w:type="paragraph" w:styleId="Revision">
    <w:name w:val="Revision"/>
    <w:hidden/>
    <w:uiPriority w:val="99"/>
    <w:semiHidden/>
    <w:rsid w:val="00956BE3"/>
    <w:rPr>
      <w:rFonts w:ascii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8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84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nise_mckeon\My%20Documents\Nuance%20Templates\UI-Specification_v1%5b1%5d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3D47F-6356-49CB-A722-F09F4813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UI-Specification_v1[1].0.dot</Template>
  <TotalTime>61</TotalTime>
  <Pages>10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Plan Document</vt:lpstr>
    </vt:vector>
  </TitlesOfParts>
  <Company>CallN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 Document</dc:title>
  <dc:creator>Paul Johansen</dc:creator>
  <cp:lastModifiedBy>Giacomo Mirabile</cp:lastModifiedBy>
  <cp:revision>17</cp:revision>
  <cp:lastPrinted>2019-08-07T05:54:00Z</cp:lastPrinted>
  <dcterms:created xsi:type="dcterms:W3CDTF">2018-04-24T04:07:00Z</dcterms:created>
  <dcterms:modified xsi:type="dcterms:W3CDTF">2020-02-11T09:15:00Z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CallN</vt:lpwstr>
  </property>
  <property fmtid="{D5CDD505-2E9C-101B-9397-08002B2CF9AE}" pid="3" name="Project">
    <vt:lpwstr>Incident Response Plan</vt:lpwstr>
  </property>
  <property fmtid="{D5CDD505-2E9C-101B-9397-08002B2CF9AE}" pid="4" name="Version #">
    <vt:lpwstr>1.0</vt:lpwstr>
  </property>
</Properties>
</file>